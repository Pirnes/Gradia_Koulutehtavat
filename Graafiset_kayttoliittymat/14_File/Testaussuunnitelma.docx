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D874" w14:textId="77777777" w:rsidR="003F114E" w:rsidRDefault="003F114E" w:rsidP="002067EF">
      <w:pPr>
        <w:pStyle w:val="Perusteksti"/>
      </w:pPr>
    </w:p>
    <w:p w14:paraId="3D72BA93" w14:textId="77777777" w:rsidR="009735AB" w:rsidRDefault="009735AB" w:rsidP="002067EF">
      <w:pPr>
        <w:pStyle w:val="Perusteksti"/>
      </w:pPr>
    </w:p>
    <w:p w14:paraId="756C6A79" w14:textId="77777777" w:rsidR="009735AB" w:rsidRDefault="009735AB" w:rsidP="002067EF">
      <w:pPr>
        <w:pStyle w:val="Perusteksti"/>
      </w:pPr>
    </w:p>
    <w:p w14:paraId="5B3D9253" w14:textId="77777777" w:rsidR="009735AB" w:rsidRDefault="009735AB" w:rsidP="002067EF">
      <w:pPr>
        <w:pStyle w:val="Perusteksti"/>
      </w:pPr>
    </w:p>
    <w:p w14:paraId="6423696B" w14:textId="77777777" w:rsidR="00CB5213" w:rsidRDefault="00CB5213" w:rsidP="00712149">
      <w:pPr>
        <w:pStyle w:val="Perusteksti"/>
      </w:pPr>
    </w:p>
    <w:p w14:paraId="5DC05208" w14:textId="0DD3F6D9" w:rsidR="00102454" w:rsidRDefault="00102454" w:rsidP="00712149">
      <w:pPr>
        <w:pStyle w:val="Perusteksti"/>
      </w:pPr>
    </w:p>
    <w:p w14:paraId="3617E98E" w14:textId="00445EAD" w:rsidR="00CB5213" w:rsidRPr="0003628F" w:rsidRDefault="007A57D6" w:rsidP="00B60257">
      <w:pPr>
        <w:pStyle w:val="TekijTekijt"/>
      </w:pPr>
      <w:r>
        <w:rPr>
          <w:color w:val="auto"/>
        </w:rPr>
        <w:t>Lasse Pirnes</w:t>
      </w:r>
    </w:p>
    <w:p w14:paraId="4E67AE99" w14:textId="5D8B5D3F" w:rsidR="00CB5213" w:rsidRPr="001F09F7" w:rsidRDefault="007A57D6" w:rsidP="001F09F7">
      <w:pPr>
        <w:pStyle w:val="Kansilehdenotsikko"/>
      </w:pPr>
      <w:proofErr w:type="spellStart"/>
      <w:r>
        <w:t>File</w:t>
      </w:r>
      <w:proofErr w:type="spellEnd"/>
      <w:r>
        <w:t xml:space="preserve"> </w:t>
      </w:r>
      <w:r w:rsidR="00E21668">
        <w:t>(tekstieditori)</w:t>
      </w:r>
    </w:p>
    <w:p w14:paraId="7AA1FE64" w14:textId="77777777" w:rsidR="009735AB" w:rsidRDefault="009735AB" w:rsidP="002067EF">
      <w:pPr>
        <w:pStyle w:val="Perusteksti"/>
      </w:pPr>
    </w:p>
    <w:p w14:paraId="33A9483A" w14:textId="77777777" w:rsidR="009735AB" w:rsidRDefault="009735AB" w:rsidP="002067EF">
      <w:pPr>
        <w:pStyle w:val="Perusteksti"/>
      </w:pPr>
    </w:p>
    <w:p w14:paraId="0044A354" w14:textId="77777777" w:rsidR="009735AB" w:rsidRDefault="009735AB" w:rsidP="002067EF">
      <w:pPr>
        <w:pStyle w:val="Perusteksti"/>
      </w:pPr>
    </w:p>
    <w:p w14:paraId="643A8137" w14:textId="77777777" w:rsidR="009735AB" w:rsidRDefault="009735AB" w:rsidP="002067EF">
      <w:pPr>
        <w:pStyle w:val="Perusteksti"/>
      </w:pPr>
    </w:p>
    <w:p w14:paraId="337C018F" w14:textId="77777777" w:rsidR="009735AB" w:rsidRDefault="009735AB" w:rsidP="002067EF">
      <w:pPr>
        <w:pStyle w:val="Perusteksti"/>
      </w:pPr>
    </w:p>
    <w:p w14:paraId="3754A65D" w14:textId="77777777" w:rsidR="009735AB" w:rsidRDefault="009735AB" w:rsidP="002067EF">
      <w:pPr>
        <w:pStyle w:val="Perusteksti"/>
      </w:pPr>
    </w:p>
    <w:p w14:paraId="457F0857" w14:textId="77777777" w:rsidR="009735AB" w:rsidRDefault="009735AB" w:rsidP="002067EF">
      <w:pPr>
        <w:pStyle w:val="Perusteksti"/>
      </w:pPr>
    </w:p>
    <w:p w14:paraId="356FC12E" w14:textId="77777777" w:rsidR="009735AB" w:rsidRDefault="009735AB" w:rsidP="002067EF">
      <w:pPr>
        <w:pStyle w:val="Perusteksti"/>
      </w:pPr>
    </w:p>
    <w:p w14:paraId="1B52D7CE" w14:textId="77777777" w:rsidR="009735AB" w:rsidRDefault="009735AB" w:rsidP="002067EF">
      <w:pPr>
        <w:pStyle w:val="Perusteksti"/>
      </w:pPr>
    </w:p>
    <w:p w14:paraId="79CF6631" w14:textId="0C785A90" w:rsidR="00020862" w:rsidRPr="00404FF6" w:rsidRDefault="00CE5906" w:rsidP="004003BC">
      <w:pPr>
        <w:pStyle w:val="Perusteksti"/>
        <w:ind w:left="6237"/>
        <w:rPr>
          <w:b/>
          <w:sz w:val="20"/>
          <w:szCs w:val="20"/>
        </w:rPr>
      </w:pPr>
      <w:r>
        <w:rPr>
          <w:b/>
          <w:sz w:val="20"/>
          <w:szCs w:val="20"/>
        </w:rPr>
        <w:t>Testaussuunnitelma</w:t>
      </w:r>
    </w:p>
    <w:p w14:paraId="33B56D1A" w14:textId="316C17A6" w:rsidR="003F651C" w:rsidRDefault="007A57D6" w:rsidP="004003BC">
      <w:pPr>
        <w:pStyle w:val="Perusteksti"/>
        <w:ind w:left="6237"/>
        <w:rPr>
          <w:sz w:val="20"/>
          <w:szCs w:val="20"/>
        </w:rPr>
      </w:pPr>
      <w:r>
        <w:rPr>
          <w:sz w:val="20"/>
          <w:szCs w:val="20"/>
        </w:rPr>
        <w:t>1.11.2021</w:t>
      </w:r>
    </w:p>
    <w:p w14:paraId="06A10338" w14:textId="51249A8C" w:rsidR="002067EF" w:rsidRDefault="002067EF" w:rsidP="002067EF">
      <w:pPr>
        <w:pStyle w:val="Perusteksti"/>
      </w:pPr>
    </w:p>
    <w:p w14:paraId="6A053782" w14:textId="77777777" w:rsidR="002067EF" w:rsidRPr="00933A40" w:rsidRDefault="002067EF" w:rsidP="00933A40">
      <w:pPr>
        <w:pStyle w:val="Perusteksti"/>
      </w:pPr>
    </w:p>
    <w:p w14:paraId="7D683BBB" w14:textId="77777777" w:rsidR="008E74B1" w:rsidRDefault="008E74B1" w:rsidP="008E74B1">
      <w:pPr>
        <w:pStyle w:val="Perusteksti"/>
        <w:sectPr w:rsidR="008E74B1" w:rsidSect="001F09F7">
          <w:headerReference w:type="default" r:id="rId11"/>
          <w:pgSz w:w="11906" w:h="16838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</w:p>
    <w:p w14:paraId="398C163F" w14:textId="4906AEE1" w:rsidR="000D0581" w:rsidRDefault="000D0581" w:rsidP="000D0581">
      <w:pPr>
        <w:pStyle w:val="Perusteksti"/>
      </w:pPr>
      <w:bookmarkStart w:id="0" w:name="_Toc400319904"/>
      <w:r>
        <w:lastRenderedPageBreak/>
        <w:t xml:space="preserve">Laatija/t: </w:t>
      </w:r>
      <w:r w:rsidR="007A57D6">
        <w:t>Lasse Pirnes</w:t>
      </w:r>
      <w:r w:rsidR="00404FF6">
        <w:tab/>
      </w:r>
    </w:p>
    <w:p w14:paraId="6CF2B6FB" w14:textId="25E2C150" w:rsidR="00404FF6" w:rsidRDefault="007B0458" w:rsidP="000D0581">
      <w:pPr>
        <w:pStyle w:val="Perusteksti"/>
      </w:pPr>
      <w:r>
        <w:t>Luottamuksellisuus: julkinen</w:t>
      </w:r>
    </w:p>
    <w:p w14:paraId="42B33EBA" w14:textId="185EDB9E" w:rsidR="000D0581" w:rsidRDefault="000D0581" w:rsidP="000D0581">
      <w:pPr>
        <w:pStyle w:val="Perusteksti"/>
      </w:pPr>
      <w:r>
        <w:t xml:space="preserve">Hyväksynyt: </w:t>
      </w:r>
      <w:r w:rsidR="00E21668">
        <w:tab/>
        <w:t>Lasse Pirnes</w:t>
      </w:r>
    </w:p>
    <w:p w14:paraId="517E1992" w14:textId="383AA9C1" w:rsidR="00F7030E" w:rsidRPr="00E2607A" w:rsidRDefault="007B0458" w:rsidP="000D0581">
      <w:pPr>
        <w:pStyle w:val="Perusteksti"/>
      </w:pPr>
      <w:r>
        <w:t>Versio</w:t>
      </w:r>
      <w:r w:rsidR="000D0581">
        <w:t>:</w:t>
      </w:r>
      <w:r>
        <w:tab/>
      </w:r>
      <w:r w:rsidR="00E21668">
        <w:tab/>
        <w:t>1.0</w:t>
      </w:r>
    </w:p>
    <w:p w14:paraId="6028DA57" w14:textId="072E1719" w:rsidR="00B64C19" w:rsidRDefault="00B64C19" w:rsidP="00B64C19">
      <w:pPr>
        <w:pStyle w:val="Perusteksti"/>
      </w:pPr>
    </w:p>
    <w:p w14:paraId="0E38C2A0" w14:textId="42D0A821" w:rsidR="00B64C19" w:rsidRDefault="00B64C19" w:rsidP="00B64C19">
      <w:pPr>
        <w:pStyle w:val="Perusteksti"/>
      </w:pPr>
    </w:p>
    <w:p w14:paraId="59CEC5D1" w14:textId="77777777" w:rsidR="00B64C19" w:rsidRDefault="00B64C19">
      <w:pPr>
        <w:sectPr w:rsidR="00B64C19" w:rsidSect="001B5B86">
          <w:headerReference w:type="default" r:id="rId12"/>
          <w:headerReference w:type="first" r:id="rId13"/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sdt>
      <w:sdtPr>
        <w:rPr>
          <w:rFonts w:eastAsia="Times New Roman" w:cs="Arial"/>
          <w:bCs w:val="0"/>
          <w:szCs w:val="24"/>
        </w:rPr>
        <w:id w:val="-492558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F7DF0" w14:textId="64718046" w:rsidR="00C97E7C" w:rsidRDefault="00C97E7C" w:rsidP="0064352D">
          <w:pPr>
            <w:pStyle w:val="Sisllysluettelonotsikko"/>
          </w:pPr>
          <w:r>
            <w:t>Sisällys</w:t>
          </w:r>
        </w:p>
        <w:p w14:paraId="478C9393" w14:textId="438E37E1" w:rsidR="006E68F0" w:rsidRDefault="00C97E7C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34398" w:history="1">
            <w:r w:rsidR="006E68F0" w:rsidRPr="000E5F0C">
              <w:rPr>
                <w:rStyle w:val="Hyperlinkki"/>
                <w:noProof/>
              </w:rPr>
              <w:t>1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Muutoshistoria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_Toc25234398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1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77063F8C" w14:textId="69BA4992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399" w:history="1">
            <w:r w:rsidR="006E68F0" w:rsidRPr="000E5F0C">
              <w:rPr>
                <w:rStyle w:val="Hyperlinkki"/>
                <w:noProof/>
              </w:rPr>
              <w:t>2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Johdanto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_Toc25234399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2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45C0D332" w14:textId="24AC7D14" w:rsidR="006E68F0" w:rsidRDefault="00281FB7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4400" w:history="1">
            <w:r w:rsidR="006E68F0" w:rsidRPr="000E5F0C">
              <w:rPr>
                <w:rStyle w:val="Hyperlinkki"/>
                <w:noProof/>
              </w:rPr>
              <w:t>2.1</w:t>
            </w:r>
            <w:r w:rsidR="006E68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Dokumentin tarkoitus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_Toc25234400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2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11731064" w14:textId="2EDCED35" w:rsidR="006E68F0" w:rsidRDefault="00281FB7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4401" w:history="1">
            <w:r w:rsidR="006E68F0" w:rsidRPr="000E5F0C">
              <w:rPr>
                <w:rStyle w:val="Hyperlinkki"/>
                <w:noProof/>
              </w:rPr>
              <w:t>2.2</w:t>
            </w:r>
            <w:r w:rsidR="006E68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Dokumentin sisältö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_Toc25234401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2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06487D09" w14:textId="4162FC10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402" w:history="1">
            <w:r w:rsidR="006E68F0" w:rsidRPr="000E5F0C">
              <w:rPr>
                <w:rStyle w:val="Hyperlinkki"/>
                <w:noProof/>
              </w:rPr>
              <w:t>3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Määritelmät ja termien selitykset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_Toc25234402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3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25F1784B" w14:textId="221E13B9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403" w:history="1">
            <w:r w:rsidR="006E68F0" w:rsidRPr="000E5F0C">
              <w:rPr>
                <w:rStyle w:val="Hyperlinkki"/>
                <w:noProof/>
              </w:rPr>
              <w:t>4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Testauksen kohde ja tavoitteet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_Toc25234403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4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3BA0ADA9" w14:textId="2365738B" w:rsidR="006E68F0" w:rsidRDefault="00281FB7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4404" w:history="1">
            <w:r w:rsidR="006E68F0" w:rsidRPr="000E5F0C">
              <w:rPr>
                <w:rStyle w:val="Hyperlinkki"/>
                <w:noProof/>
              </w:rPr>
              <w:t>4.1</w:t>
            </w:r>
            <w:r w:rsidR="006E68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Testauskohde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_Toc25234404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4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1E331320" w14:textId="6E5473FD" w:rsidR="006E68F0" w:rsidRDefault="00281FB7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4405" w:history="1">
            <w:r w:rsidR="006E68F0" w:rsidRPr="000E5F0C">
              <w:rPr>
                <w:rStyle w:val="Hyperlinkki"/>
                <w:noProof/>
              </w:rPr>
              <w:t>4.2</w:t>
            </w:r>
            <w:r w:rsidR="006E68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Tavoitteet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_Toc25234405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4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2871673A" w14:textId="4EEC5507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406" w:history="1">
            <w:r w:rsidR="006E68F0" w:rsidRPr="000E5F0C">
              <w:rPr>
                <w:rStyle w:val="Hyperlinkki"/>
                <w:noProof/>
              </w:rPr>
              <w:t>5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Testausympäristö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_Toc25234406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5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2191E32E" w14:textId="5BE6B46B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407" w:history="1">
            <w:r w:rsidR="006E68F0" w:rsidRPr="000E5F0C">
              <w:rPr>
                <w:rStyle w:val="Hyperlinkki"/>
                <w:noProof/>
              </w:rPr>
              <w:t>6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Testattavat toiminnot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_Toc25234407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6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74C51DA5" w14:textId="0991F3BE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408" w:history="1">
            <w:r w:rsidR="006E68F0" w:rsidRPr="000E5F0C">
              <w:rPr>
                <w:rStyle w:val="Hyperlinkki"/>
                <w:noProof/>
              </w:rPr>
              <w:t>7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Toimintojen testitapaukset ja raportointi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_Toc25234408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7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490F3D26" w14:textId="29000BA1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409" w:history="1">
            <w:r w:rsidR="006E68F0" w:rsidRPr="000E5F0C">
              <w:rPr>
                <w:rStyle w:val="Hyperlinkki"/>
                <w:noProof/>
              </w:rPr>
              <w:t>8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Ei-toiminnallisten ominaisuuksien testaus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_Toc25234409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8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68A9BE88" w14:textId="21B29760" w:rsidR="006E68F0" w:rsidRDefault="00281FB7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4410" w:history="1">
            <w:r w:rsidR="006E68F0" w:rsidRPr="000E5F0C">
              <w:rPr>
                <w:rStyle w:val="Hyperlinkki"/>
                <w:noProof/>
              </w:rPr>
              <w:t>8.1</w:t>
            </w:r>
            <w:r w:rsidR="006E68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071" w:rsidRPr="009411C2">
              <w:rPr>
                <w:rFonts w:asciiTheme="minorHAnsi" w:eastAsiaTheme="minorEastAsia" w:hAnsiTheme="minorHAnsi" w:cstheme="minorBidi"/>
                <w:noProof/>
                <w:sz w:val="24"/>
              </w:rPr>
              <w:t>Käyte</w:t>
            </w:r>
            <w:r w:rsidR="009411C2" w:rsidRPr="009411C2">
              <w:rPr>
                <w:rFonts w:asciiTheme="minorHAnsi" w:eastAsiaTheme="minorEastAsia" w:hAnsiTheme="minorHAnsi" w:cstheme="minorBidi"/>
                <w:noProof/>
                <w:sz w:val="24"/>
              </w:rPr>
              <w:t>ttävyys</w:t>
            </w:r>
            <w:r w:rsidR="006E68F0">
              <w:rPr>
                <w:noProof/>
                <w:webHidden/>
              </w:rPr>
              <w:tab/>
            </w:r>
          </w:hyperlink>
          <w:r w:rsidR="00D97071">
            <w:rPr>
              <w:noProof/>
            </w:rPr>
            <w:t>8</w:t>
          </w:r>
        </w:p>
        <w:p w14:paraId="52FF5E8B" w14:textId="6CA0A6C7" w:rsidR="006E68F0" w:rsidRDefault="00281FB7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4411" w:history="1">
            <w:r w:rsidR="006E68F0" w:rsidRPr="000E5F0C">
              <w:rPr>
                <w:rStyle w:val="Hyperlinkki"/>
                <w:noProof/>
              </w:rPr>
              <w:t>8.2</w:t>
            </w:r>
            <w:r w:rsidR="006E68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411C2" w:rsidRPr="009411C2">
              <w:rPr>
                <w:rFonts w:asciiTheme="minorHAnsi" w:eastAsiaTheme="minorEastAsia" w:hAnsiTheme="minorHAnsi" w:cstheme="minorBidi"/>
                <w:noProof/>
                <w:sz w:val="24"/>
              </w:rPr>
              <w:t>Luotettavuus</w:t>
            </w:r>
            <w:r w:rsidR="006E68F0">
              <w:rPr>
                <w:noProof/>
                <w:webHidden/>
              </w:rPr>
              <w:tab/>
            </w:r>
          </w:hyperlink>
          <w:r w:rsidR="00D97071">
            <w:rPr>
              <w:noProof/>
            </w:rPr>
            <w:t>8</w:t>
          </w:r>
        </w:p>
        <w:p w14:paraId="29DACCFE" w14:textId="75718C87" w:rsidR="006E68F0" w:rsidRDefault="006E68F0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</w:p>
        <w:p w14:paraId="249E391D" w14:textId="5DAA384A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413" w:history="1">
            <w:r w:rsidR="006E68F0" w:rsidRPr="000E5F0C">
              <w:rPr>
                <w:rStyle w:val="Hyperlinkki"/>
                <w:noProof/>
              </w:rPr>
              <w:t>9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Erikoistilanteet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_Toc25234413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9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6501DD68" w14:textId="7EEEA493" w:rsidR="006E68F0" w:rsidRDefault="00281FB7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4415" w:history="1">
            <w:r w:rsidR="006E68F0" w:rsidRPr="000E5F0C">
              <w:rPr>
                <w:rStyle w:val="Hyperlinkki"/>
                <w:noProof/>
              </w:rPr>
              <w:t>1</w:t>
            </w:r>
            <w:r w:rsidR="00C54703">
              <w:rPr>
                <w:rStyle w:val="Hyperlinkki"/>
                <w:noProof/>
              </w:rPr>
              <w:t>0</w:t>
            </w:r>
            <w:r w:rsidR="006E68F0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6E68F0" w:rsidRPr="000E5F0C">
              <w:rPr>
                <w:rStyle w:val="Hyperlinkki"/>
                <w:noProof/>
              </w:rPr>
              <w:t>Testauksen organisointi ja raportointi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_Toc25234415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4613F2">
              <w:rPr>
                <w:noProof/>
                <w:webHidden/>
              </w:rPr>
              <w:t>10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14:paraId="1D30072C" w14:textId="72808573" w:rsidR="009B78B1" w:rsidRDefault="00C97E7C" w:rsidP="00DF61EC">
          <w:pPr>
            <w:pStyle w:val="Sisluet1"/>
          </w:pPr>
          <w:r>
            <w:rPr>
              <w:b/>
              <w:bCs w:val="0"/>
            </w:rPr>
            <w:fldChar w:fldCharType="end"/>
          </w:r>
        </w:p>
      </w:sdtContent>
    </w:sdt>
    <w:p w14:paraId="100935A0" w14:textId="77777777" w:rsidR="00B65569" w:rsidRPr="002F7A35" w:rsidRDefault="00B65569" w:rsidP="009870A3">
      <w:pPr>
        <w:pStyle w:val="Perusteksti"/>
        <w:sectPr w:rsidR="00B65569" w:rsidRPr="002F7A35" w:rsidSect="001B5B86"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p w14:paraId="5DF4EA17" w14:textId="5A1CF27D" w:rsidR="000D0581" w:rsidRDefault="007B0458" w:rsidP="000F3F68">
      <w:pPr>
        <w:pStyle w:val="Otsikko1"/>
      </w:pPr>
      <w:bookmarkStart w:id="1" w:name="_Toc25234398"/>
      <w:r>
        <w:lastRenderedPageBreak/>
        <w:t>Muutoshistoria</w:t>
      </w:r>
      <w:bookmarkEnd w:id="1"/>
    </w:p>
    <w:bookmarkEnd w:id="0"/>
    <w:p w14:paraId="75E48544" w14:textId="63D201EC" w:rsidR="001B1091" w:rsidRDefault="007B0458" w:rsidP="007B0458">
      <w:pPr>
        <w:pStyle w:val="Perusteksti"/>
      </w:pPr>
      <w:r>
        <w:t>Ohje</w:t>
      </w:r>
      <w:r w:rsidRPr="007B0458">
        <w:t>: Versiointi tapahtuu siten, että viimeistä numeroa kasvatetaan, kun dokumenttia työstetään. Versionumeroa kasvatetaan aina! Keskimmäistä numeroa kasvatetaan, kun dokumentti jaetaan kommentoi-tavaksi. Ensimmäinen hyväksytty versio on 1.0.0.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1344"/>
        <w:gridCol w:w="1059"/>
        <w:gridCol w:w="3620"/>
      </w:tblGrid>
      <w:tr w:rsidR="005C4C54" w:rsidRPr="005C4C54" w14:paraId="168EF6EC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E6D2" w14:textId="77777777" w:rsidR="005C4C54" w:rsidRPr="005C4C54" w:rsidRDefault="005C4C54" w:rsidP="005C4C54">
            <w:r w:rsidRPr="005C4C54">
              <w:t>Henkilö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CF1" w14:textId="77777777" w:rsidR="005C4C54" w:rsidRPr="005C4C54" w:rsidRDefault="005C4C54" w:rsidP="005C4C54">
            <w:r w:rsidRPr="005C4C54">
              <w:t>Päiväys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D8B" w14:textId="77777777" w:rsidR="005C4C54" w:rsidRPr="005C4C54" w:rsidRDefault="005C4C54" w:rsidP="005C4C54">
            <w:r w:rsidRPr="005C4C54">
              <w:t>Versio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F17" w14:textId="77777777" w:rsidR="005C4C54" w:rsidRPr="005C4C54" w:rsidRDefault="005C4C54" w:rsidP="005C4C54">
            <w:r w:rsidRPr="005C4C54">
              <w:t>Kommentti</w:t>
            </w:r>
          </w:p>
        </w:tc>
      </w:tr>
      <w:tr w:rsidR="005C4C54" w:rsidRPr="005C4C54" w14:paraId="6DC5B7CB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6CBE" w14:textId="1F1080B4" w:rsidR="005C4C54" w:rsidRPr="005C4C54" w:rsidRDefault="007A57D6" w:rsidP="005C4C54">
            <w:r>
              <w:t>Lasse Pirnes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6C0E" w14:textId="4B4BF341" w:rsidR="005C4C54" w:rsidRPr="005C4C54" w:rsidRDefault="007A57D6" w:rsidP="005C4C54">
            <w:r>
              <w:t>1.11.2021</w:t>
            </w:r>
            <w:r w:rsidR="005C4C54" w:rsidRPr="005C4C54">
              <w:t xml:space="preserve">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207" w14:textId="033C082F" w:rsidR="005C4C54" w:rsidRPr="005C4C54" w:rsidRDefault="005C4C54" w:rsidP="005C4C54">
            <w:r w:rsidRPr="005C4C54">
              <w:t>0.</w:t>
            </w:r>
            <w:r w:rsidR="007A57D6">
              <w:t>1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BF26" w14:textId="77777777" w:rsidR="005C4C54" w:rsidRPr="005C4C54" w:rsidRDefault="005C4C54" w:rsidP="005C4C54">
            <w:r w:rsidRPr="005C4C54">
              <w:t>Dokumentti luotu</w:t>
            </w:r>
          </w:p>
        </w:tc>
      </w:tr>
      <w:tr w:rsidR="005C4C54" w:rsidRPr="005C4C54" w14:paraId="743260A6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047" w14:textId="3BC8051B" w:rsidR="005C4C54" w:rsidRPr="005C4C54" w:rsidRDefault="007A57D6" w:rsidP="005C4C54">
            <w:r>
              <w:t>Lasse Pirnes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59D" w14:textId="26826280" w:rsidR="005C4C54" w:rsidRPr="005C4C54" w:rsidRDefault="007A57D6" w:rsidP="005C4C54">
            <w:r>
              <w:t>1.11.2021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3824" w14:textId="6573CCBD" w:rsidR="005C4C54" w:rsidRPr="005C4C54" w:rsidRDefault="007A57D6" w:rsidP="005C4C54">
            <w:r>
              <w:t>0.2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8814" w14:textId="3030E81D" w:rsidR="005C4C54" w:rsidRPr="005C4C54" w:rsidRDefault="005C4C54" w:rsidP="005C4C54">
            <w:r w:rsidRPr="005C4C54">
              <w:t>Dokumentti</w:t>
            </w:r>
            <w:r w:rsidR="007A57D6">
              <w:t xml:space="preserve"> katselmoitu</w:t>
            </w:r>
          </w:p>
        </w:tc>
      </w:tr>
      <w:tr w:rsidR="005C4C54" w:rsidRPr="005C4C54" w14:paraId="068466D2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A409" w14:textId="1309E4B3" w:rsidR="005C4C54" w:rsidRPr="005C4C54" w:rsidRDefault="007A57D6" w:rsidP="005C4C54">
            <w:r>
              <w:t>Lasse Pirnes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BE1F" w14:textId="719CE67F" w:rsidR="005C4C54" w:rsidRPr="005C4C54" w:rsidRDefault="007A57D6" w:rsidP="005C4C54">
            <w:r>
              <w:t>1.11.2021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5E5D" w14:textId="0E5C6161" w:rsidR="005C4C54" w:rsidRPr="005C4C54" w:rsidRDefault="007A57D6" w:rsidP="005C4C54">
            <w:r>
              <w:t>0.3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EAFB" w14:textId="77777777" w:rsidR="005C4C54" w:rsidRPr="005C4C54" w:rsidRDefault="005C4C54" w:rsidP="005C4C54">
            <w:r w:rsidRPr="005C4C54">
              <w:t>Dokumentti jätetty kommentoitavaksi ohjausryhmälle</w:t>
            </w:r>
          </w:p>
        </w:tc>
      </w:tr>
      <w:tr w:rsidR="005C4C54" w:rsidRPr="005C4C54" w14:paraId="3DE5C52A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2C48" w14:textId="671053B4" w:rsidR="005C4C54" w:rsidRPr="005C4C54" w:rsidRDefault="007A57D6" w:rsidP="005C4C54">
            <w:r>
              <w:t>Lasse Pirnes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7D26" w14:textId="626A0336" w:rsidR="005C4C54" w:rsidRPr="005C4C54" w:rsidRDefault="007A57D6" w:rsidP="005C4C54">
            <w:r>
              <w:t>1.11.2021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72" w14:textId="3B57AC65" w:rsidR="005C4C54" w:rsidRPr="005C4C54" w:rsidRDefault="007A57D6" w:rsidP="005C4C54">
            <w:r>
              <w:t>1.0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1802" w14:textId="77777777" w:rsidR="005C4C54" w:rsidRPr="005C4C54" w:rsidRDefault="005C4C54" w:rsidP="005C4C54">
            <w:r w:rsidRPr="005C4C54">
              <w:t>Dokumentti hyväksytty</w:t>
            </w:r>
          </w:p>
        </w:tc>
      </w:tr>
    </w:tbl>
    <w:p w14:paraId="0AA0ADC1" w14:textId="1C4FAE49" w:rsidR="005C4C54" w:rsidRDefault="005C4C54" w:rsidP="005C4C54">
      <w:pPr>
        <w:pStyle w:val="Kuvaotsikko"/>
      </w:pPr>
      <w:r>
        <w:t xml:space="preserve">Taulukko </w:t>
      </w:r>
      <w:r w:rsidR="00281FB7">
        <w:fldChar w:fldCharType="begin"/>
      </w:r>
      <w:r w:rsidR="00281FB7">
        <w:instrText xml:space="preserve"> SEQ Taulukko \* ARABIC </w:instrText>
      </w:r>
      <w:r w:rsidR="00281FB7">
        <w:fldChar w:fldCharType="separate"/>
      </w:r>
      <w:r w:rsidR="004613F2">
        <w:rPr>
          <w:noProof/>
        </w:rPr>
        <w:t>1</w:t>
      </w:r>
      <w:r w:rsidR="00281FB7">
        <w:rPr>
          <w:noProof/>
        </w:rPr>
        <w:fldChar w:fldCharType="end"/>
      </w:r>
      <w:r>
        <w:t>. Muutoshistoriataulukko</w:t>
      </w:r>
    </w:p>
    <w:p w14:paraId="4521C4E8" w14:textId="1B6288BC" w:rsidR="005C4C54" w:rsidRDefault="005C4C54" w:rsidP="005C4C54">
      <w:pPr>
        <w:pStyle w:val="Otsikko1"/>
      </w:pPr>
      <w:bookmarkStart w:id="2" w:name="_Toc25234399"/>
      <w:r>
        <w:lastRenderedPageBreak/>
        <w:t>Johdanto</w:t>
      </w:r>
      <w:bookmarkEnd w:id="2"/>
    </w:p>
    <w:p w14:paraId="3B179E80" w14:textId="00CA0822" w:rsidR="005C4C54" w:rsidRDefault="005C4C54" w:rsidP="005C4C54">
      <w:pPr>
        <w:pStyle w:val="Otsikko2"/>
      </w:pPr>
      <w:bookmarkStart w:id="3" w:name="_Toc25234400"/>
      <w:r>
        <w:t>Dokumentin tarkoitus</w:t>
      </w:r>
      <w:bookmarkEnd w:id="3"/>
    </w:p>
    <w:p w14:paraId="40842AFE" w14:textId="4A915851" w:rsidR="005D2E85" w:rsidRDefault="007A57D6" w:rsidP="005D2E85">
      <w:pPr>
        <w:pStyle w:val="Perusteksti"/>
      </w:pPr>
      <w:r>
        <w:t>Tarkoitus on testata tekstitiedostojen luku- ja kirjoitusohjelmaa ja sen toimintavarmuutta.</w:t>
      </w:r>
    </w:p>
    <w:p w14:paraId="34A4C988" w14:textId="34C0CFBF" w:rsidR="005C4C54" w:rsidRDefault="005D2E85" w:rsidP="005D2E85">
      <w:pPr>
        <w:pStyle w:val="Otsikko2"/>
      </w:pPr>
      <w:bookmarkStart w:id="4" w:name="_Toc25234401"/>
      <w:r>
        <w:t>Dokumentin sisältö</w:t>
      </w:r>
      <w:bookmarkEnd w:id="4"/>
    </w:p>
    <w:p w14:paraId="2E245B7B" w14:textId="1C6A8D1B" w:rsidR="005C4C54" w:rsidRPr="00844FEC" w:rsidRDefault="007A57D6" w:rsidP="00844FEC">
      <w:pPr>
        <w:pStyle w:val="Perusteksti"/>
      </w:pPr>
      <w:r>
        <w:t>Dokumentin sisältönä on testaussuunnitelmaan liittyvät taulukot ja testitapaukset.</w:t>
      </w:r>
    </w:p>
    <w:p w14:paraId="7A548E90" w14:textId="6CFB78F7" w:rsidR="005C4C54" w:rsidRPr="005C4C54" w:rsidRDefault="005C4C54" w:rsidP="005C4C54">
      <w:pPr>
        <w:pStyle w:val="Otsikko1"/>
      </w:pPr>
      <w:bookmarkStart w:id="5" w:name="_Toc25234402"/>
      <w:r w:rsidRPr="005C4C54">
        <w:lastRenderedPageBreak/>
        <w:t>Määritelmät ja termien selitykset</w:t>
      </w:r>
      <w:bookmarkEnd w:id="5"/>
    </w:p>
    <w:p w14:paraId="532D580D" w14:textId="1F292A27" w:rsidR="005C4C54" w:rsidRDefault="005C4C54" w:rsidP="005C4C54">
      <w:pPr>
        <w:pStyle w:val="Perusteksti"/>
      </w:pPr>
      <w:r>
        <w:t>Ohje</w:t>
      </w:r>
      <w:r w:rsidRPr="005C4C54">
        <w:t>: Selitä lyhyesti suunnitelmassa käytetyt määritelmät ja termit, jot</w:t>
      </w:r>
      <w:r>
        <w:t>ta dokumentin lukijan olisi hel</w:t>
      </w:r>
      <w:r w:rsidRPr="005C4C54">
        <w:t>pompi lukea ja ymmärtää dokumentin sisältöä.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3"/>
        <w:gridCol w:w="6744"/>
      </w:tblGrid>
      <w:tr w:rsidR="005C4C54" w:rsidRPr="005C4C54" w14:paraId="47596681" w14:textId="77777777" w:rsidTr="005C4C54">
        <w:trPr>
          <w:trHeight w:val="329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1BFF" w14:textId="77777777" w:rsidR="005C4C54" w:rsidRPr="005C4C54" w:rsidRDefault="005C4C54" w:rsidP="005C4C54">
            <w:r w:rsidRPr="005C4C54">
              <w:t>Termi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C76C" w14:textId="77777777" w:rsidR="005C4C54" w:rsidRPr="005C4C54" w:rsidRDefault="005C4C54" w:rsidP="005C4C54">
            <w:r w:rsidRPr="005C4C54">
              <w:t>Kuvaus</w:t>
            </w:r>
          </w:p>
        </w:tc>
      </w:tr>
      <w:tr w:rsidR="005C4C54" w:rsidRPr="005C4C54" w14:paraId="5F98C9DA" w14:textId="77777777" w:rsidTr="005C4C54">
        <w:trPr>
          <w:trHeight w:val="282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EC2" w14:textId="16FA2A47" w:rsidR="005C4C54" w:rsidRPr="005C4C54" w:rsidRDefault="005C4C54" w:rsidP="005C4C54"/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57E5" w14:textId="04D90A30" w:rsidR="005C4C54" w:rsidRPr="005C4C54" w:rsidRDefault="005C4C54" w:rsidP="005C4C54"/>
        </w:tc>
      </w:tr>
      <w:tr w:rsidR="005C4C54" w:rsidRPr="005C4C54" w14:paraId="4FAB5419" w14:textId="77777777" w:rsidTr="005C4C54">
        <w:trPr>
          <w:trHeight w:val="267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8BFD" w14:textId="77777777" w:rsidR="005C4C54" w:rsidRPr="005C4C54" w:rsidRDefault="005C4C54" w:rsidP="005C4C54"/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0995" w14:textId="77777777" w:rsidR="005C4C54" w:rsidRPr="005C4C54" w:rsidRDefault="005C4C54" w:rsidP="005C4C54"/>
        </w:tc>
      </w:tr>
      <w:tr w:rsidR="005C4C54" w:rsidRPr="005C4C54" w14:paraId="69EF26FA" w14:textId="77777777" w:rsidTr="005C4C54">
        <w:trPr>
          <w:trHeight w:val="298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1B0B" w14:textId="77777777" w:rsidR="005C4C54" w:rsidRPr="005C4C54" w:rsidRDefault="005C4C54" w:rsidP="005C4C54"/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7EA4" w14:textId="77777777" w:rsidR="005C4C54" w:rsidRPr="005C4C54" w:rsidRDefault="005C4C54" w:rsidP="005C4C54"/>
        </w:tc>
      </w:tr>
      <w:tr w:rsidR="005C4C54" w:rsidRPr="005C4C54" w14:paraId="09B9D309" w14:textId="77777777" w:rsidTr="005C4C54">
        <w:trPr>
          <w:trHeight w:val="298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3704" w14:textId="77777777" w:rsidR="005C4C54" w:rsidRPr="005C4C54" w:rsidRDefault="005C4C54" w:rsidP="005C4C54"/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410A" w14:textId="77777777" w:rsidR="005C4C54" w:rsidRPr="005C4C54" w:rsidRDefault="005C4C54" w:rsidP="005C4C54"/>
        </w:tc>
      </w:tr>
    </w:tbl>
    <w:p w14:paraId="496F9D0A" w14:textId="7D16A642" w:rsidR="005C4C54" w:rsidRDefault="005C4C54" w:rsidP="005C4C54">
      <w:pPr>
        <w:pStyle w:val="Kuvaotsikko"/>
      </w:pPr>
      <w:r>
        <w:t xml:space="preserve">Taulukko </w:t>
      </w:r>
      <w:r w:rsidR="00281FB7">
        <w:fldChar w:fldCharType="begin"/>
      </w:r>
      <w:r w:rsidR="00281FB7">
        <w:instrText xml:space="preserve"> SEQ Taulukko \* ARABIC </w:instrText>
      </w:r>
      <w:r w:rsidR="00281FB7">
        <w:fldChar w:fldCharType="separate"/>
      </w:r>
      <w:r w:rsidR="004613F2">
        <w:rPr>
          <w:noProof/>
        </w:rPr>
        <w:t>2</w:t>
      </w:r>
      <w:r w:rsidR="00281FB7">
        <w:rPr>
          <w:noProof/>
        </w:rPr>
        <w:fldChar w:fldCharType="end"/>
      </w:r>
      <w:r>
        <w:t>. Selitystaulukko</w:t>
      </w:r>
    </w:p>
    <w:p w14:paraId="24FB1FCF" w14:textId="7772DD49" w:rsidR="005C4C54" w:rsidRDefault="005D2E85" w:rsidP="005C4C54">
      <w:pPr>
        <w:pStyle w:val="Otsikko1"/>
      </w:pPr>
      <w:bookmarkStart w:id="6" w:name="_Toc25234403"/>
      <w:r>
        <w:lastRenderedPageBreak/>
        <w:t>Testauksen kohde</w:t>
      </w:r>
      <w:r w:rsidR="00844FEC">
        <w:t xml:space="preserve"> ja </w:t>
      </w:r>
      <w:r>
        <w:t>tavoitteet</w:t>
      </w:r>
      <w:bookmarkEnd w:id="6"/>
    </w:p>
    <w:p w14:paraId="5B99E8A7" w14:textId="0AB24353" w:rsidR="005D2E85" w:rsidRDefault="005D2E85" w:rsidP="005D2E85">
      <w:pPr>
        <w:pStyle w:val="Otsikko2"/>
      </w:pPr>
      <w:bookmarkStart w:id="7" w:name="_Toc25234404"/>
      <w:r>
        <w:t>Testauskohde</w:t>
      </w:r>
      <w:bookmarkEnd w:id="7"/>
    </w:p>
    <w:p w14:paraId="73CD73E2" w14:textId="4039F983" w:rsidR="005D2E85" w:rsidRPr="005D2E85" w:rsidRDefault="007A57D6" w:rsidP="005D2E85">
      <w:pPr>
        <w:pStyle w:val="Perusteksti"/>
      </w:pPr>
      <w:r>
        <w:t xml:space="preserve">Testauskohteena on </w:t>
      </w:r>
      <w:proofErr w:type="spellStart"/>
      <w:r>
        <w:t>File</w:t>
      </w:r>
      <w:proofErr w:type="spellEnd"/>
      <w:r>
        <w:t>- niminen ohjelma, jolla pystyy sekä lukemaan, muokkaamaan ja tallentamaan tekstipohjaisia tiedostoja.</w:t>
      </w:r>
    </w:p>
    <w:p w14:paraId="5E2DC448" w14:textId="0CE7B797" w:rsidR="005C4C54" w:rsidRDefault="005D2E85" w:rsidP="005D2E85">
      <w:pPr>
        <w:pStyle w:val="Otsikko2"/>
      </w:pPr>
      <w:bookmarkStart w:id="8" w:name="_Toc25234405"/>
      <w:r>
        <w:t>T</w:t>
      </w:r>
      <w:r w:rsidR="00844FEC">
        <w:t>avoitteet</w:t>
      </w:r>
      <w:bookmarkEnd w:id="8"/>
    </w:p>
    <w:p w14:paraId="02DF68A4" w14:textId="53083944" w:rsidR="00844FEC" w:rsidRDefault="007A57D6" w:rsidP="00844FEC">
      <w:pPr>
        <w:pStyle w:val="Perusteksti"/>
      </w:pPr>
      <w:r>
        <w:t>Tavoitteena on testata pääasiassa ohjelman toiminnot, kuten tiedoston avaaminen ja tallentaminen, sekä pienimuotoisesti käytettävyyttä ja luotettavuutta. Myös mahdolliset erikoistapaukset otetaan huomioon</w:t>
      </w:r>
      <w:r w:rsidR="00E21668">
        <w:t>,</w:t>
      </w:r>
      <w:r>
        <w:t xml:space="preserve"> jos sellaisia löydetään. </w:t>
      </w:r>
    </w:p>
    <w:p w14:paraId="2E1A3FD4" w14:textId="77777777" w:rsidR="005D2E85" w:rsidRPr="00844FEC" w:rsidRDefault="005D2E85" w:rsidP="00844FEC">
      <w:pPr>
        <w:pStyle w:val="Perusteksti"/>
      </w:pPr>
    </w:p>
    <w:p w14:paraId="59D00E37" w14:textId="06CBCCFB" w:rsidR="005D2E85" w:rsidRDefault="005D2E85" w:rsidP="005D2E85">
      <w:pPr>
        <w:pStyle w:val="Otsikko1"/>
      </w:pPr>
      <w:bookmarkStart w:id="9" w:name="_Toc25234406"/>
      <w:r>
        <w:lastRenderedPageBreak/>
        <w:t>Testausympäristö</w:t>
      </w:r>
      <w:bookmarkEnd w:id="9"/>
    </w:p>
    <w:p w14:paraId="67433378" w14:textId="1EBC5DE3" w:rsidR="00DF61EC" w:rsidRDefault="005D2E85" w:rsidP="005D2E85">
      <w:pPr>
        <w:pStyle w:val="Perusteksti"/>
      </w:pPr>
      <w:r>
        <w:t>Ohje: Kuvaa mahdollisimman tarkasti testausympäristöä (laitteisto).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1"/>
        <w:gridCol w:w="1919"/>
        <w:gridCol w:w="1919"/>
        <w:gridCol w:w="1678"/>
      </w:tblGrid>
      <w:tr w:rsidR="005D2E85" w:rsidRPr="005D2E85" w14:paraId="483E2236" w14:textId="77777777" w:rsidTr="005D2E85">
        <w:tc>
          <w:tcPr>
            <w:tcW w:w="1795" w:type="pct"/>
          </w:tcPr>
          <w:p w14:paraId="7E5A918E" w14:textId="67CD410F" w:rsidR="005D2E85" w:rsidRPr="005D2E85" w:rsidRDefault="007A57D6" w:rsidP="005D2E85">
            <w:r>
              <w:t>Alusta</w:t>
            </w:r>
          </w:p>
        </w:tc>
        <w:tc>
          <w:tcPr>
            <w:tcW w:w="1115" w:type="pct"/>
          </w:tcPr>
          <w:p w14:paraId="738F026C" w14:textId="77777777" w:rsidR="005D2E85" w:rsidRPr="005D2E85" w:rsidRDefault="005D2E85" w:rsidP="005D2E85">
            <w:r w:rsidRPr="005D2E85">
              <w:t>Käyttöjärjestelmä</w:t>
            </w:r>
          </w:p>
        </w:tc>
        <w:tc>
          <w:tcPr>
            <w:tcW w:w="1115" w:type="pct"/>
          </w:tcPr>
          <w:p w14:paraId="505CE397" w14:textId="77777777" w:rsidR="005D2E85" w:rsidRPr="005D2E85" w:rsidRDefault="005D2E85" w:rsidP="005D2E85">
            <w:r w:rsidRPr="005D2E85">
              <w:t>Laitteisto</w:t>
            </w:r>
          </w:p>
        </w:tc>
        <w:tc>
          <w:tcPr>
            <w:tcW w:w="976" w:type="pct"/>
          </w:tcPr>
          <w:p w14:paraId="16940986" w14:textId="77777777" w:rsidR="005D2E85" w:rsidRPr="005D2E85" w:rsidRDefault="005D2E85" w:rsidP="005D2E85">
            <w:r w:rsidRPr="005D2E85">
              <w:t>Prosessori</w:t>
            </w:r>
          </w:p>
        </w:tc>
      </w:tr>
      <w:tr w:rsidR="005D2E85" w:rsidRPr="005D2E85" w14:paraId="61E70ABF" w14:textId="77777777" w:rsidTr="005D2E85">
        <w:tc>
          <w:tcPr>
            <w:tcW w:w="1795" w:type="pct"/>
          </w:tcPr>
          <w:p w14:paraId="12B344DE" w14:textId="7ECC276E" w:rsidR="005D2E85" w:rsidRPr="005D2E85" w:rsidRDefault="007A57D6" w:rsidP="005D2E85">
            <w:r>
              <w:t xml:space="preserve">Microsoft </w:t>
            </w:r>
            <w:proofErr w:type="spellStart"/>
            <w:r>
              <w:t>visual</w:t>
            </w:r>
            <w:proofErr w:type="spellEnd"/>
            <w:r>
              <w:t xml:space="preserve"> studio 2019</w:t>
            </w:r>
          </w:p>
        </w:tc>
        <w:tc>
          <w:tcPr>
            <w:tcW w:w="1115" w:type="pct"/>
          </w:tcPr>
          <w:p w14:paraId="0265A48F" w14:textId="3E393BA8" w:rsidR="005D2E85" w:rsidRPr="005D2E85" w:rsidRDefault="007A57D6" w:rsidP="005D2E85">
            <w:r>
              <w:t>Windows 10</w:t>
            </w:r>
          </w:p>
        </w:tc>
        <w:tc>
          <w:tcPr>
            <w:tcW w:w="1115" w:type="pct"/>
          </w:tcPr>
          <w:p w14:paraId="1066C65D" w14:textId="14BE2DCC" w:rsidR="005D2E85" w:rsidRPr="005D2E85" w:rsidRDefault="007A57D6" w:rsidP="005D2E85">
            <w:proofErr w:type="spellStart"/>
            <w:r>
              <w:t>Mainboard</w:t>
            </w:r>
            <w:proofErr w:type="spellEnd"/>
            <w:r>
              <w:t xml:space="preserve"> HP 8307 (</w:t>
            </w:r>
            <w:proofErr w:type="spellStart"/>
            <w:r>
              <w:t>intel</w:t>
            </w:r>
            <w:proofErr w:type="spellEnd"/>
            <w:r>
              <w:t>)</w:t>
            </w:r>
          </w:p>
        </w:tc>
        <w:tc>
          <w:tcPr>
            <w:tcW w:w="976" w:type="pct"/>
          </w:tcPr>
          <w:p w14:paraId="51D48B0B" w14:textId="181C1AFE" w:rsidR="005D2E85" w:rsidRPr="005D2E85" w:rsidRDefault="007A57D6" w:rsidP="005D2E85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 7600 K</w:t>
            </w:r>
          </w:p>
        </w:tc>
      </w:tr>
      <w:tr w:rsidR="005D2E85" w:rsidRPr="005D2E85" w14:paraId="2652973F" w14:textId="77777777" w:rsidTr="005D2E85">
        <w:tc>
          <w:tcPr>
            <w:tcW w:w="1795" w:type="pct"/>
          </w:tcPr>
          <w:p w14:paraId="779434D9" w14:textId="77777777" w:rsidR="005D2E85" w:rsidRPr="005D2E85" w:rsidRDefault="005D2E85" w:rsidP="005D2E85"/>
        </w:tc>
        <w:tc>
          <w:tcPr>
            <w:tcW w:w="1115" w:type="pct"/>
          </w:tcPr>
          <w:p w14:paraId="0BBC6584" w14:textId="77777777" w:rsidR="005D2E85" w:rsidRPr="005D2E85" w:rsidRDefault="005D2E85" w:rsidP="005D2E85"/>
        </w:tc>
        <w:tc>
          <w:tcPr>
            <w:tcW w:w="1115" w:type="pct"/>
          </w:tcPr>
          <w:p w14:paraId="558F3605" w14:textId="77777777" w:rsidR="005D2E85" w:rsidRPr="005D2E85" w:rsidRDefault="005D2E85" w:rsidP="005D2E85"/>
        </w:tc>
        <w:tc>
          <w:tcPr>
            <w:tcW w:w="976" w:type="pct"/>
          </w:tcPr>
          <w:p w14:paraId="72183914" w14:textId="77777777" w:rsidR="005D2E85" w:rsidRPr="005D2E85" w:rsidRDefault="005D2E85" w:rsidP="005D2E85"/>
        </w:tc>
      </w:tr>
    </w:tbl>
    <w:p w14:paraId="3B6A9CF7" w14:textId="20FE0E94" w:rsidR="005D2E85" w:rsidRDefault="005D2E85" w:rsidP="005D2E85">
      <w:pPr>
        <w:pStyle w:val="Kuvaotsikko"/>
      </w:pPr>
      <w:r>
        <w:t xml:space="preserve">Taulukko </w:t>
      </w:r>
      <w:r w:rsidR="00281FB7">
        <w:fldChar w:fldCharType="begin"/>
      </w:r>
      <w:r w:rsidR="00281FB7">
        <w:instrText xml:space="preserve"> SEQ Taulukko \* ARABIC </w:instrText>
      </w:r>
      <w:r w:rsidR="00281FB7">
        <w:fldChar w:fldCharType="separate"/>
      </w:r>
      <w:r w:rsidR="004613F2">
        <w:rPr>
          <w:noProof/>
        </w:rPr>
        <w:t>3</w:t>
      </w:r>
      <w:r w:rsidR="00281FB7">
        <w:rPr>
          <w:noProof/>
        </w:rPr>
        <w:fldChar w:fldCharType="end"/>
      </w:r>
      <w:r>
        <w:t>. Testausympäristön kuvaustaulukko</w:t>
      </w:r>
    </w:p>
    <w:p w14:paraId="6F2273FF" w14:textId="548EF86B" w:rsidR="005D2E85" w:rsidRDefault="005D2E85" w:rsidP="005D2E85">
      <w:pPr>
        <w:pStyle w:val="Otsikko1"/>
      </w:pPr>
      <w:bookmarkStart w:id="10" w:name="_Toc25234407"/>
      <w:r>
        <w:lastRenderedPageBreak/>
        <w:t>Testattavat toiminnot</w:t>
      </w:r>
      <w:bookmarkEnd w:id="10"/>
    </w:p>
    <w:p w14:paraId="1368E22C" w14:textId="5E1D8C5A" w:rsidR="005D2E85" w:rsidRDefault="007A57D6" w:rsidP="005D2E85">
      <w:pPr>
        <w:pStyle w:val="Perusteksti"/>
      </w:pPr>
      <w:r>
        <w:t>Toiminnot ovat seuraavat:</w:t>
      </w:r>
    </w:p>
    <w:p w14:paraId="2E9E41E5" w14:textId="66FCCB3F" w:rsidR="007A57D6" w:rsidRDefault="007A57D6" w:rsidP="005D2E85">
      <w:pPr>
        <w:pStyle w:val="Perusteksti"/>
      </w:pPr>
      <w:r>
        <w:t>- uuden tiedoston luonti</w:t>
      </w:r>
    </w:p>
    <w:p w14:paraId="156090DD" w14:textId="0B0E186A" w:rsidR="007A57D6" w:rsidRDefault="007A57D6" w:rsidP="005D2E85">
      <w:pPr>
        <w:pStyle w:val="Perusteksti"/>
      </w:pPr>
      <w:r>
        <w:t>- tiedoston avaus</w:t>
      </w:r>
    </w:p>
    <w:p w14:paraId="02FC465A" w14:textId="67057E76" w:rsidR="007A57D6" w:rsidRDefault="007A57D6" w:rsidP="005D2E85">
      <w:pPr>
        <w:pStyle w:val="Perusteksti"/>
      </w:pPr>
      <w:r>
        <w:t>-</w:t>
      </w:r>
      <w:r w:rsidR="002F365E">
        <w:t xml:space="preserve"> </w:t>
      </w:r>
      <w:r>
        <w:t>tiedoston tallennus</w:t>
      </w:r>
    </w:p>
    <w:p w14:paraId="280E8F68" w14:textId="58D1640F" w:rsidR="007A57D6" w:rsidRDefault="007A57D6" w:rsidP="005D2E85">
      <w:pPr>
        <w:pStyle w:val="Perusteksti"/>
      </w:pPr>
      <w:r>
        <w:t>-</w:t>
      </w:r>
      <w:r w:rsidR="002F365E">
        <w:t xml:space="preserve"> </w:t>
      </w:r>
      <w:r>
        <w:t>tiedoston tallennus nimellä</w:t>
      </w:r>
    </w:p>
    <w:p w14:paraId="463842E4" w14:textId="50C9A5FF" w:rsidR="005D2E85" w:rsidRDefault="005D2E85" w:rsidP="005D2E85">
      <w:pPr>
        <w:pStyle w:val="Otsikko1"/>
      </w:pPr>
      <w:bookmarkStart w:id="11" w:name="_Toc25234408"/>
      <w:r>
        <w:lastRenderedPageBreak/>
        <w:t>Toimintojen testitapaukset ja raportointi</w:t>
      </w:r>
      <w:bookmarkEnd w:id="11"/>
    </w:p>
    <w:p w14:paraId="49BD7415" w14:textId="45FC6676" w:rsidR="005D2E85" w:rsidRDefault="005D2E85" w:rsidP="005D2E85">
      <w:pPr>
        <w:pStyle w:val="Perusteksti"/>
      </w:pPr>
      <w:r>
        <w:t>Ohje: Listaa toiminnot ja testitapaukset, joilla kyseistä toimintoa testataan. Yhtä toimintoa kohden voi olla useita erilaisia testitapauksia. Kirjaa myös testin läpäisyyn vaadittavat hyväksymiskriteerit. Alaotsikoi käyttötapausten nimien perusteella.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"/>
        <w:gridCol w:w="2563"/>
        <w:gridCol w:w="2870"/>
        <w:gridCol w:w="2141"/>
      </w:tblGrid>
      <w:tr w:rsidR="005D2E85" w14:paraId="79109931" w14:textId="77777777" w:rsidTr="002F365E">
        <w:tc>
          <w:tcPr>
            <w:tcW w:w="600" w:type="pct"/>
          </w:tcPr>
          <w:p w14:paraId="27E2BE2F" w14:textId="77777777" w:rsidR="005D2E85" w:rsidRDefault="005D2E85" w:rsidP="00740F39">
            <w:r>
              <w:t>Nro</w:t>
            </w:r>
          </w:p>
        </w:tc>
        <w:tc>
          <w:tcPr>
            <w:tcW w:w="1489" w:type="pct"/>
          </w:tcPr>
          <w:p w14:paraId="40A6D5DC" w14:textId="77777777" w:rsidR="005D2E85" w:rsidRDefault="005D2E85" w:rsidP="00740F39">
            <w:r>
              <w:t>Toiminto</w:t>
            </w:r>
          </w:p>
        </w:tc>
        <w:tc>
          <w:tcPr>
            <w:tcW w:w="1667" w:type="pct"/>
          </w:tcPr>
          <w:p w14:paraId="5B672905" w14:textId="77777777" w:rsidR="005D2E85" w:rsidRDefault="005D2E85" w:rsidP="00740F39">
            <w:r>
              <w:t>Testitapaus</w:t>
            </w:r>
          </w:p>
        </w:tc>
        <w:tc>
          <w:tcPr>
            <w:tcW w:w="1244" w:type="pct"/>
          </w:tcPr>
          <w:p w14:paraId="1F9D8554" w14:textId="77777777" w:rsidR="005D2E85" w:rsidRDefault="005D2E85" w:rsidP="00740F39">
            <w:r>
              <w:t>Hyväksymiskriteerit</w:t>
            </w:r>
          </w:p>
        </w:tc>
      </w:tr>
      <w:tr w:rsidR="005D2E85" w14:paraId="373454CE" w14:textId="77777777" w:rsidTr="002F365E">
        <w:tc>
          <w:tcPr>
            <w:tcW w:w="600" w:type="pct"/>
          </w:tcPr>
          <w:p w14:paraId="0CD1D70D" w14:textId="77777777" w:rsidR="005D2E85" w:rsidRDefault="005D2E85" w:rsidP="00740F39">
            <w:pPr>
              <w:pStyle w:val="Sisluet2"/>
            </w:pPr>
            <w:r>
              <w:t>1</w:t>
            </w:r>
          </w:p>
        </w:tc>
        <w:tc>
          <w:tcPr>
            <w:tcW w:w="1489" w:type="pct"/>
          </w:tcPr>
          <w:p w14:paraId="6933D713" w14:textId="347D61F0" w:rsidR="005D2E85" w:rsidRDefault="00E21668" w:rsidP="00E21668">
            <w:pPr>
              <w:pStyle w:val="Sisluet2"/>
              <w:ind w:left="0"/>
            </w:pPr>
            <w:r>
              <w:t>uuden tiedoston luominen</w:t>
            </w:r>
          </w:p>
        </w:tc>
        <w:tc>
          <w:tcPr>
            <w:tcW w:w="1667" w:type="pct"/>
          </w:tcPr>
          <w:p w14:paraId="04CEED71" w14:textId="67DE49FA" w:rsidR="005D2E85" w:rsidRPr="00E21668" w:rsidRDefault="00E21668" w:rsidP="00E21668">
            <w:pPr>
              <w:jc w:val="center"/>
            </w:pPr>
            <w:r>
              <w:t>1</w:t>
            </w:r>
          </w:p>
        </w:tc>
        <w:tc>
          <w:tcPr>
            <w:tcW w:w="1244" w:type="pct"/>
          </w:tcPr>
          <w:p w14:paraId="1177ACFE" w14:textId="701257D0" w:rsidR="005D2E85" w:rsidRPr="00E21668" w:rsidRDefault="00E21668" w:rsidP="00740F39">
            <w:r>
              <w:t>tyhjä tekstikenttä avautuu editoriin</w:t>
            </w:r>
          </w:p>
        </w:tc>
      </w:tr>
      <w:tr w:rsidR="002F365E" w14:paraId="5CE4BA3E" w14:textId="77777777" w:rsidTr="00F71FB5">
        <w:tc>
          <w:tcPr>
            <w:tcW w:w="600" w:type="pct"/>
          </w:tcPr>
          <w:p w14:paraId="359B9358" w14:textId="5168F9A7" w:rsidR="002F365E" w:rsidRPr="002F365E" w:rsidRDefault="002F365E" w:rsidP="002F365E">
            <w:pPr>
              <w:jc w:val="right"/>
            </w:pPr>
            <w:bookmarkStart w:id="12" w:name="_Hlk86664295"/>
            <w:r>
              <w:t>2</w:t>
            </w:r>
          </w:p>
        </w:tc>
        <w:tc>
          <w:tcPr>
            <w:tcW w:w="1489" w:type="pct"/>
          </w:tcPr>
          <w:p w14:paraId="2C7065F2" w14:textId="414DB017" w:rsidR="002F365E" w:rsidRPr="00E21668" w:rsidRDefault="00E21668" w:rsidP="00F71FB5">
            <w:r>
              <w:t>tiedoston avaus</w:t>
            </w:r>
          </w:p>
        </w:tc>
        <w:tc>
          <w:tcPr>
            <w:tcW w:w="1667" w:type="pct"/>
          </w:tcPr>
          <w:p w14:paraId="6F03B99F" w14:textId="428D7135" w:rsidR="002F365E" w:rsidRPr="00E21668" w:rsidRDefault="00E21668" w:rsidP="00E21668">
            <w:pPr>
              <w:jc w:val="center"/>
            </w:pPr>
            <w:r>
              <w:t>2</w:t>
            </w:r>
          </w:p>
        </w:tc>
        <w:tc>
          <w:tcPr>
            <w:tcW w:w="1244" w:type="pct"/>
          </w:tcPr>
          <w:p w14:paraId="7CF4F840" w14:textId="78D163E5" w:rsidR="002F365E" w:rsidRPr="00E21668" w:rsidRDefault="00E21668" w:rsidP="00F71FB5">
            <w:r>
              <w:t>tiedosto avautuu</w:t>
            </w:r>
          </w:p>
        </w:tc>
      </w:tr>
      <w:tr w:rsidR="002F365E" w14:paraId="42EA0D4B" w14:textId="77777777" w:rsidTr="00F71FB5">
        <w:tc>
          <w:tcPr>
            <w:tcW w:w="600" w:type="pct"/>
          </w:tcPr>
          <w:p w14:paraId="4DC9B444" w14:textId="433E64B8" w:rsidR="002F365E" w:rsidRPr="002F365E" w:rsidRDefault="002F365E" w:rsidP="002F365E">
            <w:pPr>
              <w:jc w:val="right"/>
            </w:pPr>
            <w:r>
              <w:t>3</w:t>
            </w:r>
          </w:p>
        </w:tc>
        <w:tc>
          <w:tcPr>
            <w:tcW w:w="1489" w:type="pct"/>
          </w:tcPr>
          <w:p w14:paraId="4E156314" w14:textId="25ABFD40" w:rsidR="002F365E" w:rsidRPr="00E21668" w:rsidRDefault="00E21668" w:rsidP="00F71FB5">
            <w:r>
              <w:t>tiedoston tallennus</w:t>
            </w:r>
          </w:p>
        </w:tc>
        <w:tc>
          <w:tcPr>
            <w:tcW w:w="1667" w:type="pct"/>
          </w:tcPr>
          <w:p w14:paraId="2586CFF5" w14:textId="75397305" w:rsidR="002F365E" w:rsidRPr="00E21668" w:rsidRDefault="00E21668" w:rsidP="00E21668">
            <w:pPr>
              <w:jc w:val="center"/>
            </w:pPr>
            <w:r>
              <w:t>3</w:t>
            </w:r>
          </w:p>
        </w:tc>
        <w:tc>
          <w:tcPr>
            <w:tcW w:w="1244" w:type="pct"/>
          </w:tcPr>
          <w:p w14:paraId="3FE4ADBD" w14:textId="0A1C90B7" w:rsidR="002F365E" w:rsidRPr="00E21668" w:rsidRDefault="00E21668" w:rsidP="00F71FB5">
            <w:r>
              <w:t>tiedoston pystyy tallentamaan</w:t>
            </w:r>
          </w:p>
        </w:tc>
      </w:tr>
      <w:tr w:rsidR="002F365E" w14:paraId="2BB532E3" w14:textId="77777777" w:rsidTr="002F365E">
        <w:tc>
          <w:tcPr>
            <w:tcW w:w="600" w:type="pct"/>
          </w:tcPr>
          <w:p w14:paraId="3DF969F4" w14:textId="4BAAB3A5" w:rsidR="002F365E" w:rsidRPr="002F365E" w:rsidRDefault="002F365E" w:rsidP="002F365E">
            <w:pPr>
              <w:jc w:val="right"/>
            </w:pPr>
            <w:r>
              <w:t>4</w:t>
            </w:r>
          </w:p>
        </w:tc>
        <w:tc>
          <w:tcPr>
            <w:tcW w:w="1489" w:type="pct"/>
          </w:tcPr>
          <w:p w14:paraId="24628A3D" w14:textId="0E5BE6E6" w:rsidR="002F365E" w:rsidRPr="00E21668" w:rsidRDefault="00E21668" w:rsidP="00F71FB5">
            <w:r>
              <w:t>tiedoston tallennus nimellä</w:t>
            </w:r>
          </w:p>
        </w:tc>
        <w:tc>
          <w:tcPr>
            <w:tcW w:w="1667" w:type="pct"/>
          </w:tcPr>
          <w:p w14:paraId="735DFC68" w14:textId="67AE1A48" w:rsidR="002F365E" w:rsidRPr="00E21668" w:rsidRDefault="00E21668" w:rsidP="00E21668">
            <w:pPr>
              <w:jc w:val="center"/>
            </w:pPr>
            <w:r>
              <w:t>4</w:t>
            </w:r>
          </w:p>
        </w:tc>
        <w:tc>
          <w:tcPr>
            <w:tcW w:w="1244" w:type="pct"/>
          </w:tcPr>
          <w:p w14:paraId="77A90F19" w14:textId="42EFF7FC" w:rsidR="002F365E" w:rsidRPr="00E21668" w:rsidRDefault="00E21668" w:rsidP="00F71FB5">
            <w:r>
              <w:t>tiedoston pystyy tallentamaan uudella nimellä</w:t>
            </w:r>
          </w:p>
        </w:tc>
      </w:tr>
      <w:tr w:rsidR="005D2E85" w14:paraId="40D83E3F" w14:textId="77777777" w:rsidTr="002F365E">
        <w:tc>
          <w:tcPr>
            <w:tcW w:w="600" w:type="pct"/>
          </w:tcPr>
          <w:p w14:paraId="6DA63614" w14:textId="332D54C3" w:rsidR="005D2E85" w:rsidRPr="002F365E" w:rsidRDefault="002F365E" w:rsidP="002F365E">
            <w:pPr>
              <w:jc w:val="right"/>
            </w:pPr>
            <w:r>
              <w:t>5</w:t>
            </w:r>
          </w:p>
        </w:tc>
        <w:tc>
          <w:tcPr>
            <w:tcW w:w="1489" w:type="pct"/>
          </w:tcPr>
          <w:p w14:paraId="1C7595E7" w14:textId="47F1580C" w:rsidR="005D2E85" w:rsidRPr="00E21668" w:rsidRDefault="00E21668" w:rsidP="00740F39">
            <w:r>
              <w:t>muun kuin tekstipohjaisen tiedoston avaaminen</w:t>
            </w:r>
          </w:p>
        </w:tc>
        <w:tc>
          <w:tcPr>
            <w:tcW w:w="1667" w:type="pct"/>
          </w:tcPr>
          <w:p w14:paraId="20504A4A" w14:textId="77777777" w:rsidR="005D2E85" w:rsidRDefault="00E21668" w:rsidP="00E21668">
            <w:pPr>
              <w:jc w:val="center"/>
            </w:pPr>
            <w:r>
              <w:t>5</w:t>
            </w:r>
          </w:p>
          <w:p w14:paraId="6604837A" w14:textId="3453615A" w:rsidR="00E21668" w:rsidRPr="00E21668" w:rsidRDefault="00E21668" w:rsidP="00E21668">
            <w:pPr>
              <w:jc w:val="center"/>
            </w:pPr>
            <w:r>
              <w:t>erikoistapaus</w:t>
            </w:r>
          </w:p>
        </w:tc>
        <w:tc>
          <w:tcPr>
            <w:tcW w:w="1244" w:type="pct"/>
          </w:tcPr>
          <w:p w14:paraId="5634C0E0" w14:textId="548A0DBF" w:rsidR="005D2E85" w:rsidRPr="00E21668" w:rsidRDefault="00E21668" w:rsidP="00740F39">
            <w:r>
              <w:t>ei kriteereitä</w:t>
            </w:r>
          </w:p>
        </w:tc>
      </w:tr>
    </w:tbl>
    <w:bookmarkEnd w:id="12"/>
    <w:p w14:paraId="7EF385B2" w14:textId="07A8E6BA" w:rsidR="005D2E85" w:rsidRDefault="005D2E85" w:rsidP="005D2E85">
      <w:pPr>
        <w:pStyle w:val="Kuvaotsikko"/>
      </w:pPr>
      <w:r>
        <w:t xml:space="preserve">Taulukko </w:t>
      </w:r>
      <w:r w:rsidR="00281FB7">
        <w:fldChar w:fldCharType="begin"/>
      </w:r>
      <w:r w:rsidR="00281FB7">
        <w:instrText xml:space="preserve"> SEQ Taulukko \* ARABIC </w:instrText>
      </w:r>
      <w:r w:rsidR="00281FB7">
        <w:fldChar w:fldCharType="separate"/>
      </w:r>
      <w:r w:rsidR="004613F2">
        <w:rPr>
          <w:noProof/>
        </w:rPr>
        <w:t>4</w:t>
      </w:r>
      <w:r w:rsidR="00281FB7">
        <w:rPr>
          <w:noProof/>
        </w:rPr>
        <w:fldChar w:fldCharType="end"/>
      </w:r>
      <w:r>
        <w:t>. Testausraporttitaulukko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3644"/>
        <w:gridCol w:w="4140"/>
      </w:tblGrid>
      <w:tr w:rsidR="005D2E85" w:rsidRPr="005D2E85" w14:paraId="2B72ADD3" w14:textId="77777777" w:rsidTr="005D2E85">
        <w:tc>
          <w:tcPr>
            <w:tcW w:w="478" w:type="pct"/>
          </w:tcPr>
          <w:p w14:paraId="79CCB39C" w14:textId="77777777" w:rsidR="005D2E85" w:rsidRPr="005D2E85" w:rsidRDefault="005D2E85" w:rsidP="005D2E85">
            <w:r w:rsidRPr="005D2E85">
              <w:t>Nro</w:t>
            </w:r>
          </w:p>
        </w:tc>
        <w:tc>
          <w:tcPr>
            <w:tcW w:w="2117" w:type="pct"/>
          </w:tcPr>
          <w:p w14:paraId="3D135CDC" w14:textId="77777777" w:rsidR="005D2E85" w:rsidRPr="005D2E85" w:rsidRDefault="005D2E85" w:rsidP="005D2E85">
            <w:r w:rsidRPr="005D2E85">
              <w:t>OK/FAIL</w:t>
            </w:r>
          </w:p>
        </w:tc>
        <w:tc>
          <w:tcPr>
            <w:tcW w:w="2405" w:type="pct"/>
          </w:tcPr>
          <w:p w14:paraId="2ADE410F" w14:textId="77777777" w:rsidR="005D2E85" w:rsidRPr="005D2E85" w:rsidRDefault="005D2E85" w:rsidP="005D2E85">
            <w:r w:rsidRPr="005D2E85">
              <w:t xml:space="preserve">Kuvaus (jos </w:t>
            </w:r>
            <w:proofErr w:type="spellStart"/>
            <w:r w:rsidRPr="005D2E85">
              <w:t>Fail</w:t>
            </w:r>
            <w:proofErr w:type="spellEnd"/>
            <w:r w:rsidRPr="005D2E85">
              <w:t>)</w:t>
            </w:r>
          </w:p>
        </w:tc>
      </w:tr>
      <w:tr w:rsidR="005D2E85" w:rsidRPr="005D2E85" w14:paraId="3193D66B" w14:textId="77777777" w:rsidTr="005D2E85">
        <w:tc>
          <w:tcPr>
            <w:tcW w:w="478" w:type="pct"/>
          </w:tcPr>
          <w:p w14:paraId="6983352B" w14:textId="77777777" w:rsidR="005D2E85" w:rsidRPr="005D2E85" w:rsidRDefault="005D2E85" w:rsidP="005D2E85">
            <w:r w:rsidRPr="005D2E85">
              <w:t>1</w:t>
            </w:r>
          </w:p>
        </w:tc>
        <w:tc>
          <w:tcPr>
            <w:tcW w:w="2117" w:type="pct"/>
          </w:tcPr>
          <w:p w14:paraId="699B9154" w14:textId="7F51BEB0" w:rsidR="005D2E85" w:rsidRPr="005D2E85" w:rsidRDefault="00E21668" w:rsidP="005D2E85">
            <w:r>
              <w:t>OK</w:t>
            </w:r>
          </w:p>
        </w:tc>
        <w:tc>
          <w:tcPr>
            <w:tcW w:w="2405" w:type="pct"/>
          </w:tcPr>
          <w:p w14:paraId="10233423" w14:textId="4C655BB8" w:rsidR="005D2E85" w:rsidRPr="005D2E85" w:rsidRDefault="005D2E85" w:rsidP="005D2E85"/>
        </w:tc>
      </w:tr>
      <w:tr w:rsidR="00E21668" w:rsidRPr="005D2E85" w14:paraId="371D1FA8" w14:textId="77777777" w:rsidTr="00F71FB5">
        <w:tc>
          <w:tcPr>
            <w:tcW w:w="478" w:type="pct"/>
          </w:tcPr>
          <w:p w14:paraId="33A2650A" w14:textId="46B88C6A" w:rsidR="00E21668" w:rsidRPr="005D2E85" w:rsidRDefault="00E21668" w:rsidP="00F71FB5">
            <w:bookmarkStart w:id="13" w:name="_Hlk86665815"/>
            <w:r>
              <w:t>2</w:t>
            </w:r>
          </w:p>
        </w:tc>
        <w:tc>
          <w:tcPr>
            <w:tcW w:w="2117" w:type="pct"/>
          </w:tcPr>
          <w:p w14:paraId="780B1243" w14:textId="6425589D" w:rsidR="00E21668" w:rsidRPr="005D2E85" w:rsidRDefault="00E21668" w:rsidP="00F71FB5">
            <w:r>
              <w:t>OK</w:t>
            </w:r>
          </w:p>
        </w:tc>
        <w:tc>
          <w:tcPr>
            <w:tcW w:w="2405" w:type="pct"/>
          </w:tcPr>
          <w:p w14:paraId="5BC8882D" w14:textId="77777777" w:rsidR="00E21668" w:rsidRPr="005D2E85" w:rsidRDefault="00E21668" w:rsidP="00F71FB5"/>
        </w:tc>
      </w:tr>
      <w:tr w:rsidR="00E21668" w:rsidRPr="005D2E85" w14:paraId="47F8FCBC" w14:textId="77777777" w:rsidTr="00F71FB5">
        <w:tc>
          <w:tcPr>
            <w:tcW w:w="478" w:type="pct"/>
          </w:tcPr>
          <w:p w14:paraId="73544CCA" w14:textId="30EFA89C" w:rsidR="00E21668" w:rsidRPr="005D2E85" w:rsidRDefault="00E21668" w:rsidP="00F71FB5">
            <w:r>
              <w:t>3</w:t>
            </w:r>
          </w:p>
        </w:tc>
        <w:tc>
          <w:tcPr>
            <w:tcW w:w="2117" w:type="pct"/>
          </w:tcPr>
          <w:p w14:paraId="0412DCA5" w14:textId="65BEC762" w:rsidR="00E21668" w:rsidRPr="005D2E85" w:rsidRDefault="00E21668" w:rsidP="00F71FB5">
            <w:r>
              <w:t>OK</w:t>
            </w:r>
          </w:p>
        </w:tc>
        <w:tc>
          <w:tcPr>
            <w:tcW w:w="2405" w:type="pct"/>
          </w:tcPr>
          <w:p w14:paraId="62A751C6" w14:textId="77777777" w:rsidR="00E21668" w:rsidRPr="005D2E85" w:rsidRDefault="00E21668" w:rsidP="00F71FB5"/>
        </w:tc>
      </w:tr>
      <w:tr w:rsidR="00E21668" w:rsidRPr="005D2E85" w14:paraId="10A32E4C" w14:textId="77777777" w:rsidTr="00F71FB5">
        <w:tc>
          <w:tcPr>
            <w:tcW w:w="478" w:type="pct"/>
          </w:tcPr>
          <w:p w14:paraId="1AE15535" w14:textId="752423F0" w:rsidR="00E21668" w:rsidRPr="005D2E85" w:rsidRDefault="00E21668" w:rsidP="00F71FB5">
            <w:r>
              <w:t>4</w:t>
            </w:r>
          </w:p>
        </w:tc>
        <w:tc>
          <w:tcPr>
            <w:tcW w:w="2117" w:type="pct"/>
          </w:tcPr>
          <w:p w14:paraId="518E8C2C" w14:textId="42EF9945" w:rsidR="00E21668" w:rsidRPr="005D2E85" w:rsidRDefault="00E21668" w:rsidP="00F71FB5">
            <w:r>
              <w:t>OK</w:t>
            </w:r>
          </w:p>
        </w:tc>
        <w:tc>
          <w:tcPr>
            <w:tcW w:w="2405" w:type="pct"/>
          </w:tcPr>
          <w:p w14:paraId="64A45D7B" w14:textId="77777777" w:rsidR="00E21668" w:rsidRPr="005D2E85" w:rsidRDefault="00E21668" w:rsidP="00F71FB5"/>
        </w:tc>
      </w:tr>
      <w:tr w:rsidR="005D2E85" w:rsidRPr="005D2E85" w14:paraId="1FB669E3" w14:textId="77777777" w:rsidTr="005D2E85">
        <w:tc>
          <w:tcPr>
            <w:tcW w:w="478" w:type="pct"/>
          </w:tcPr>
          <w:p w14:paraId="0F958717" w14:textId="0683A208" w:rsidR="005D2E85" w:rsidRPr="005D2E85" w:rsidRDefault="00E21668" w:rsidP="005D2E85">
            <w:r>
              <w:t>5</w:t>
            </w:r>
          </w:p>
        </w:tc>
        <w:tc>
          <w:tcPr>
            <w:tcW w:w="2117" w:type="pct"/>
          </w:tcPr>
          <w:p w14:paraId="766C2404" w14:textId="25206E42" w:rsidR="005D2E85" w:rsidRPr="005D2E85" w:rsidRDefault="00E21668" w:rsidP="005D2E85">
            <w:r>
              <w:t>OK</w:t>
            </w:r>
          </w:p>
        </w:tc>
        <w:tc>
          <w:tcPr>
            <w:tcW w:w="2405" w:type="pct"/>
          </w:tcPr>
          <w:p w14:paraId="2DAEA32B" w14:textId="77777777" w:rsidR="005D2E85" w:rsidRPr="005D2E85" w:rsidRDefault="005D2E85" w:rsidP="005D2E85"/>
        </w:tc>
      </w:tr>
    </w:tbl>
    <w:bookmarkEnd w:id="13"/>
    <w:p w14:paraId="1E4A1CF3" w14:textId="031D3C02" w:rsidR="005D2E85" w:rsidRDefault="005D2E85" w:rsidP="005D2E85">
      <w:pPr>
        <w:pStyle w:val="Kuvaotsikko"/>
      </w:pPr>
      <w:r>
        <w:t xml:space="preserve">Taulukko </w:t>
      </w:r>
      <w:r w:rsidR="00281FB7">
        <w:fldChar w:fldCharType="begin"/>
      </w:r>
      <w:r w:rsidR="00281FB7">
        <w:instrText xml:space="preserve"> SEQ Taulukko \* ARABIC </w:instrText>
      </w:r>
      <w:r w:rsidR="00281FB7">
        <w:fldChar w:fldCharType="separate"/>
      </w:r>
      <w:r w:rsidR="004613F2">
        <w:rPr>
          <w:noProof/>
        </w:rPr>
        <w:t>5</w:t>
      </w:r>
      <w:r w:rsidR="00281FB7">
        <w:rPr>
          <w:noProof/>
        </w:rPr>
        <w:fldChar w:fldCharType="end"/>
      </w:r>
      <w:r>
        <w:t>. Testausraporttitaulukko (jos ei ole omaa dokumenttia)</w:t>
      </w:r>
    </w:p>
    <w:p w14:paraId="331E44B2" w14:textId="37C20815" w:rsidR="005D2E85" w:rsidRDefault="005D2E85" w:rsidP="005D2E85">
      <w:pPr>
        <w:pStyle w:val="Otsikko1"/>
      </w:pPr>
      <w:bookmarkStart w:id="14" w:name="_Toc25234409"/>
      <w:r>
        <w:lastRenderedPageBreak/>
        <w:t>Ei-toiminnallisten ominaisuuksien testaus</w:t>
      </w:r>
      <w:bookmarkEnd w:id="14"/>
    </w:p>
    <w:p w14:paraId="0A9F97D6" w14:textId="7964276C" w:rsidR="005D2E85" w:rsidRDefault="005D2E85" w:rsidP="005D2E85">
      <w:pPr>
        <w:pStyle w:val="Perusteksti"/>
      </w:pPr>
      <w:r>
        <w:t>Ohje: Kuvaa testattavia ei-toiminnallisia ominaisuuksia ja kuinka niiden testaaminen järjestetään. Alla esimerkkejä testattavista ei-toiminnallisista ominaisuuksista. Vain vaatimusmäärittelyssä esitettyjä asioita testataan.</w:t>
      </w:r>
    </w:p>
    <w:p w14:paraId="27909F9F" w14:textId="76267000" w:rsidR="005D2E85" w:rsidRDefault="002F365E" w:rsidP="005D2E85">
      <w:pPr>
        <w:pStyle w:val="Otsikko2"/>
      </w:pPr>
      <w:r>
        <w:t>Käytettävyys</w:t>
      </w:r>
    </w:p>
    <w:p w14:paraId="3BA39C46" w14:textId="5E2DBCA5" w:rsidR="00C54703" w:rsidRPr="00C54703" w:rsidRDefault="00C54703" w:rsidP="00C54703">
      <w:pPr>
        <w:pStyle w:val="Perusteksti"/>
      </w:pPr>
      <w:r>
        <w:t>Käytettävyys on kaikessa yksinkertaisuudessaan hyvä, toimii erinomaisesti yksinkertaisena muistiona tai tekstieditorina.</w:t>
      </w:r>
    </w:p>
    <w:p w14:paraId="09D2B9BB" w14:textId="3DE823A6" w:rsidR="00C54703" w:rsidRDefault="002F365E" w:rsidP="00C54703">
      <w:pPr>
        <w:pStyle w:val="Otsikko2"/>
      </w:pPr>
      <w:r>
        <w:t>Luotettavuus</w:t>
      </w:r>
    </w:p>
    <w:p w14:paraId="0DAC6A2E" w14:textId="0512D07F" w:rsidR="00C54703" w:rsidRPr="00C54703" w:rsidRDefault="00C54703" w:rsidP="00C54703">
      <w:pPr>
        <w:pStyle w:val="Perusteksti"/>
      </w:pPr>
      <w:r>
        <w:t xml:space="preserve">Luotettavuus osoittautui myös hyväksi. Ohjelma ei kaatunut, vaikka avasi muitakin tiedostoformaatteja kuin tekstipohjaisia. </w:t>
      </w:r>
    </w:p>
    <w:p w14:paraId="61727CF6" w14:textId="49FF3F43" w:rsidR="005D2E85" w:rsidRDefault="005D2E85" w:rsidP="005D2E85">
      <w:pPr>
        <w:pStyle w:val="Otsikko1"/>
      </w:pPr>
      <w:bookmarkStart w:id="15" w:name="_Toc25234413"/>
      <w:r>
        <w:lastRenderedPageBreak/>
        <w:t>Erikoistilanteet</w:t>
      </w:r>
      <w:bookmarkEnd w:id="15"/>
    </w:p>
    <w:p w14:paraId="6E60C483" w14:textId="09AADB96" w:rsidR="005D2E85" w:rsidRDefault="00E21668" w:rsidP="005D2E85">
      <w:pPr>
        <w:pStyle w:val="Perusteksti"/>
      </w:pPr>
      <w:r>
        <w:t xml:space="preserve">Erikoistilanteena testataan sitä, mitä tapahtuu, jos avaa jonkin muun kuin tekstipohjaisen tiedoston (esim. JPG). </w:t>
      </w:r>
    </w:p>
    <w:p w14:paraId="7F704F24" w14:textId="217851AA" w:rsidR="005D2E85" w:rsidRDefault="00C54703" w:rsidP="005D2E85">
      <w:pPr>
        <w:pStyle w:val="Perusteksti"/>
      </w:pPr>
      <w:r>
        <w:t xml:space="preserve">Erikoistilannetestissä availin editorissa erilaisia tiedostoformaatteja kuten PNG-, PDF- ja ZIP- tiedostoja. Ohjelma ei kaatunut, vaan avasi esimerkiksi PDF- tiedoston tapauksessa epämääristä tekstiä ja merkkijonoa editoriin. </w:t>
      </w:r>
    </w:p>
    <w:p w14:paraId="12990BFF" w14:textId="71F77A25" w:rsidR="005D2E85" w:rsidRDefault="005D2E85" w:rsidP="005D2E85">
      <w:pPr>
        <w:pStyle w:val="Otsikko1"/>
      </w:pPr>
      <w:bookmarkStart w:id="16" w:name="_Toc25234415"/>
      <w:r>
        <w:lastRenderedPageBreak/>
        <w:t>Testauksen organisointi ja raportointi</w:t>
      </w:r>
      <w:bookmarkEnd w:id="16"/>
    </w:p>
    <w:p w14:paraId="3548F0A5" w14:textId="01024E59" w:rsidR="005D2E85" w:rsidRDefault="002F365E" w:rsidP="005D2E85">
      <w:pPr>
        <w:pStyle w:val="Perusteksti"/>
      </w:pPr>
      <w:r>
        <w:t xml:space="preserve">Testiryhmän jäseninä oli vain allekirjoittanut eli Lasse Pirnes ja hänen roolinsa oli tässä testaussuunnitelmassa laatia itse suunnitelma, testata testitapaukset ja raportointi. Myös testaussuunnitelman esitys ja katselmointi kuuluivat tähän rooliin. </w:t>
      </w:r>
    </w:p>
    <w:p w14:paraId="39D9E915" w14:textId="77777777" w:rsidR="005D2E85" w:rsidRPr="005D2E85" w:rsidRDefault="005D2E85" w:rsidP="005D2E85">
      <w:pPr>
        <w:pStyle w:val="Perusteksti"/>
      </w:pPr>
    </w:p>
    <w:sectPr w:rsidR="005D2E85" w:rsidRPr="005D2E85" w:rsidSect="001B5B86">
      <w:headerReference w:type="first" r:id="rId14"/>
      <w:pgSz w:w="11906" w:h="16838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C928" w14:textId="77777777" w:rsidR="00281FB7" w:rsidRDefault="00281FB7">
      <w:r>
        <w:separator/>
      </w:r>
    </w:p>
  </w:endnote>
  <w:endnote w:type="continuationSeparator" w:id="0">
    <w:p w14:paraId="79A27638" w14:textId="77777777" w:rsidR="00281FB7" w:rsidRDefault="0028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9A2C" w14:textId="77777777" w:rsidR="00281FB7" w:rsidRDefault="00281FB7">
      <w:r>
        <w:separator/>
      </w:r>
    </w:p>
  </w:footnote>
  <w:footnote w:type="continuationSeparator" w:id="0">
    <w:p w14:paraId="34AAE5C6" w14:textId="77777777" w:rsidR="00281FB7" w:rsidRDefault="0028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4268" w14:textId="1C62C2FD" w:rsidR="00A85F8C" w:rsidRDefault="00A85F8C" w:rsidP="006B42E0">
    <w:pPr>
      <w:pStyle w:val="Yltunnis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D949" w14:textId="08997148" w:rsidR="00A85F8C" w:rsidRDefault="004B531F" w:rsidP="00211365">
    <w:pPr>
      <w:pStyle w:val="Yltunniste"/>
      <w:jc w:val="right"/>
    </w:pPr>
    <w:r>
      <w:fldChar w:fldCharType="begin"/>
    </w:r>
    <w:r>
      <w:instrText>PAGE   \* MERGEFORMAT</w:instrText>
    </w:r>
    <w:r>
      <w:fldChar w:fldCharType="separate"/>
    </w:r>
    <w:r w:rsidR="005A16CC">
      <w:rPr>
        <w:noProof/>
      </w:rPr>
      <w:t>11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D34D" w14:textId="47134E93" w:rsidR="00A85F8C" w:rsidRDefault="00A85F8C" w:rsidP="00211365">
    <w:pPr>
      <w:pStyle w:val="Yltunniste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0624138"/>
      <w:docPartObj>
        <w:docPartGallery w:val="Page Numbers (Top of Page)"/>
        <w:docPartUnique/>
      </w:docPartObj>
    </w:sdtPr>
    <w:sdtEndPr/>
    <w:sdtContent>
      <w:p w14:paraId="78290A90" w14:textId="1675A02A" w:rsidR="00A85F8C" w:rsidRDefault="00A85F8C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E85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927C3E0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2EE139B0"/>
    <w:multiLevelType w:val="multilevel"/>
    <w:tmpl w:val="E17E26DE"/>
    <w:numStyleLink w:val="Luettelo1"/>
  </w:abstractNum>
  <w:abstractNum w:abstractNumId="19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11"/>
  </w:num>
  <w:num w:numId="5">
    <w:abstractNumId w:val="27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5"/>
  </w:num>
  <w:num w:numId="19">
    <w:abstractNumId w:val="10"/>
  </w:num>
  <w:num w:numId="20">
    <w:abstractNumId w:val="22"/>
  </w:num>
  <w:num w:numId="21">
    <w:abstractNumId w:val="15"/>
  </w:num>
  <w:num w:numId="22">
    <w:abstractNumId w:val="28"/>
  </w:num>
  <w:num w:numId="23">
    <w:abstractNumId w:val="28"/>
  </w:num>
  <w:num w:numId="24">
    <w:abstractNumId w:val="28"/>
  </w:num>
  <w:num w:numId="25">
    <w:abstractNumId w:val="20"/>
  </w:num>
  <w:num w:numId="26">
    <w:abstractNumId w:val="28"/>
  </w:num>
  <w:num w:numId="27">
    <w:abstractNumId w:val="28"/>
  </w:num>
  <w:num w:numId="28">
    <w:abstractNumId w:val="28"/>
  </w:num>
  <w:num w:numId="29">
    <w:abstractNumId w:val="24"/>
  </w:num>
  <w:num w:numId="30">
    <w:abstractNumId w:val="19"/>
  </w:num>
  <w:num w:numId="31">
    <w:abstractNumId w:val="12"/>
  </w:num>
  <w:num w:numId="32">
    <w:abstractNumId w:val="31"/>
  </w:num>
  <w:num w:numId="33">
    <w:abstractNumId w:val="29"/>
  </w:num>
  <w:num w:numId="34">
    <w:abstractNumId w:val="23"/>
  </w:num>
  <w:num w:numId="35">
    <w:abstractNumId w:val="21"/>
  </w:num>
  <w:num w:numId="36">
    <w:abstractNumId w:val="26"/>
  </w:num>
  <w:num w:numId="37">
    <w:abstractNumId w:val="30"/>
  </w:num>
  <w:num w:numId="38">
    <w:abstractNumId w:val="16"/>
  </w:num>
  <w:num w:numId="39">
    <w:abstractNumId w:val="1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5DD9"/>
    <w:rsid w:val="00020862"/>
    <w:rsid w:val="0002425A"/>
    <w:rsid w:val="00027319"/>
    <w:rsid w:val="000307ED"/>
    <w:rsid w:val="00030E8E"/>
    <w:rsid w:val="0003628F"/>
    <w:rsid w:val="00052EEE"/>
    <w:rsid w:val="0005333A"/>
    <w:rsid w:val="000557F6"/>
    <w:rsid w:val="00057455"/>
    <w:rsid w:val="000653B4"/>
    <w:rsid w:val="00067A76"/>
    <w:rsid w:val="00067E2B"/>
    <w:rsid w:val="0007173C"/>
    <w:rsid w:val="00081EE0"/>
    <w:rsid w:val="00081F56"/>
    <w:rsid w:val="00086A29"/>
    <w:rsid w:val="00087306"/>
    <w:rsid w:val="00087EB6"/>
    <w:rsid w:val="00095369"/>
    <w:rsid w:val="00095B1B"/>
    <w:rsid w:val="00095DE9"/>
    <w:rsid w:val="00097FB7"/>
    <w:rsid w:val="000A2C72"/>
    <w:rsid w:val="000A41C6"/>
    <w:rsid w:val="000A5835"/>
    <w:rsid w:val="000A7E08"/>
    <w:rsid w:val="000B16BA"/>
    <w:rsid w:val="000B391C"/>
    <w:rsid w:val="000B447E"/>
    <w:rsid w:val="000B5532"/>
    <w:rsid w:val="000B5788"/>
    <w:rsid w:val="000B62E3"/>
    <w:rsid w:val="000C2C44"/>
    <w:rsid w:val="000C3A6D"/>
    <w:rsid w:val="000C4496"/>
    <w:rsid w:val="000C65FF"/>
    <w:rsid w:val="000C7A42"/>
    <w:rsid w:val="000D0581"/>
    <w:rsid w:val="000D1133"/>
    <w:rsid w:val="000D31F4"/>
    <w:rsid w:val="000D58C6"/>
    <w:rsid w:val="000D5E85"/>
    <w:rsid w:val="000D6B3C"/>
    <w:rsid w:val="000D6BBA"/>
    <w:rsid w:val="000F0BE5"/>
    <w:rsid w:val="000F170E"/>
    <w:rsid w:val="000F23A4"/>
    <w:rsid w:val="000F32C2"/>
    <w:rsid w:val="000F3F68"/>
    <w:rsid w:val="000F73F6"/>
    <w:rsid w:val="00100D40"/>
    <w:rsid w:val="00102454"/>
    <w:rsid w:val="00105BA6"/>
    <w:rsid w:val="001064AD"/>
    <w:rsid w:val="001067C9"/>
    <w:rsid w:val="0010749A"/>
    <w:rsid w:val="00107DBF"/>
    <w:rsid w:val="001117EF"/>
    <w:rsid w:val="0011340E"/>
    <w:rsid w:val="00115947"/>
    <w:rsid w:val="00115E79"/>
    <w:rsid w:val="0012370C"/>
    <w:rsid w:val="00134C73"/>
    <w:rsid w:val="001354E3"/>
    <w:rsid w:val="00136C7E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D24CF"/>
    <w:rsid w:val="001E15B4"/>
    <w:rsid w:val="001E6600"/>
    <w:rsid w:val="001F0036"/>
    <w:rsid w:val="001F09F7"/>
    <w:rsid w:val="001F0F63"/>
    <w:rsid w:val="001F1ACC"/>
    <w:rsid w:val="001F5E90"/>
    <w:rsid w:val="001F7083"/>
    <w:rsid w:val="00200E08"/>
    <w:rsid w:val="002067EF"/>
    <w:rsid w:val="0020733C"/>
    <w:rsid w:val="00211365"/>
    <w:rsid w:val="00213951"/>
    <w:rsid w:val="0021421C"/>
    <w:rsid w:val="00214EFF"/>
    <w:rsid w:val="0022179A"/>
    <w:rsid w:val="002239CA"/>
    <w:rsid w:val="00227CE6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3E46"/>
    <w:rsid w:val="00255A7C"/>
    <w:rsid w:val="002563DE"/>
    <w:rsid w:val="002577D9"/>
    <w:rsid w:val="0026085D"/>
    <w:rsid w:val="00260B29"/>
    <w:rsid w:val="00261FA4"/>
    <w:rsid w:val="00272326"/>
    <w:rsid w:val="00281FB7"/>
    <w:rsid w:val="00282D50"/>
    <w:rsid w:val="00293F58"/>
    <w:rsid w:val="00294FC9"/>
    <w:rsid w:val="002A0F31"/>
    <w:rsid w:val="002A503A"/>
    <w:rsid w:val="002A5181"/>
    <w:rsid w:val="002A51B8"/>
    <w:rsid w:val="002A72F5"/>
    <w:rsid w:val="002B3B62"/>
    <w:rsid w:val="002B52A8"/>
    <w:rsid w:val="002B5E4A"/>
    <w:rsid w:val="002C2D57"/>
    <w:rsid w:val="002C644B"/>
    <w:rsid w:val="002C6CA0"/>
    <w:rsid w:val="002D11A0"/>
    <w:rsid w:val="002D1AB8"/>
    <w:rsid w:val="002D2079"/>
    <w:rsid w:val="002D5544"/>
    <w:rsid w:val="002D5628"/>
    <w:rsid w:val="002D71E3"/>
    <w:rsid w:val="002E06F7"/>
    <w:rsid w:val="002E39E4"/>
    <w:rsid w:val="002F00E2"/>
    <w:rsid w:val="002F0EDC"/>
    <w:rsid w:val="002F1F34"/>
    <w:rsid w:val="002F365E"/>
    <w:rsid w:val="002F39D5"/>
    <w:rsid w:val="002F5881"/>
    <w:rsid w:val="002F7A35"/>
    <w:rsid w:val="00301BDD"/>
    <w:rsid w:val="00305191"/>
    <w:rsid w:val="003052AA"/>
    <w:rsid w:val="003076BC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352D9"/>
    <w:rsid w:val="003420C9"/>
    <w:rsid w:val="003442CA"/>
    <w:rsid w:val="00344D33"/>
    <w:rsid w:val="00345323"/>
    <w:rsid w:val="003456EF"/>
    <w:rsid w:val="0034574B"/>
    <w:rsid w:val="003461B3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7326"/>
    <w:rsid w:val="00370AC0"/>
    <w:rsid w:val="003725EE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4038"/>
    <w:rsid w:val="003A4605"/>
    <w:rsid w:val="003A4FFE"/>
    <w:rsid w:val="003A6312"/>
    <w:rsid w:val="003A6578"/>
    <w:rsid w:val="003A683A"/>
    <w:rsid w:val="003B317A"/>
    <w:rsid w:val="003B3C86"/>
    <w:rsid w:val="003B52B0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9A5"/>
    <w:rsid w:val="003D4C57"/>
    <w:rsid w:val="003D7542"/>
    <w:rsid w:val="003E1FD5"/>
    <w:rsid w:val="003E2762"/>
    <w:rsid w:val="003E2957"/>
    <w:rsid w:val="003E39BE"/>
    <w:rsid w:val="003E3DC1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4FF6"/>
    <w:rsid w:val="004078B6"/>
    <w:rsid w:val="004154E9"/>
    <w:rsid w:val="004213DD"/>
    <w:rsid w:val="004273E1"/>
    <w:rsid w:val="00432989"/>
    <w:rsid w:val="0043334A"/>
    <w:rsid w:val="00434B1C"/>
    <w:rsid w:val="00436A14"/>
    <w:rsid w:val="00440352"/>
    <w:rsid w:val="004434F2"/>
    <w:rsid w:val="00444104"/>
    <w:rsid w:val="0044414D"/>
    <w:rsid w:val="00445057"/>
    <w:rsid w:val="00445FF8"/>
    <w:rsid w:val="00452074"/>
    <w:rsid w:val="00454FA3"/>
    <w:rsid w:val="004613F2"/>
    <w:rsid w:val="0047092A"/>
    <w:rsid w:val="00472AA9"/>
    <w:rsid w:val="00474449"/>
    <w:rsid w:val="00474C7C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79FB"/>
    <w:rsid w:val="004A0268"/>
    <w:rsid w:val="004A1C58"/>
    <w:rsid w:val="004B05D8"/>
    <w:rsid w:val="004B0761"/>
    <w:rsid w:val="004B531F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F5"/>
    <w:rsid w:val="004E625A"/>
    <w:rsid w:val="004E7B8B"/>
    <w:rsid w:val="004F2F26"/>
    <w:rsid w:val="004F6A91"/>
    <w:rsid w:val="004F7552"/>
    <w:rsid w:val="0050052A"/>
    <w:rsid w:val="00504F2B"/>
    <w:rsid w:val="00506D1D"/>
    <w:rsid w:val="005078AC"/>
    <w:rsid w:val="00511679"/>
    <w:rsid w:val="00515364"/>
    <w:rsid w:val="00516B80"/>
    <w:rsid w:val="0052619B"/>
    <w:rsid w:val="00532053"/>
    <w:rsid w:val="0053495F"/>
    <w:rsid w:val="00535C34"/>
    <w:rsid w:val="00541023"/>
    <w:rsid w:val="00541971"/>
    <w:rsid w:val="005459BF"/>
    <w:rsid w:val="00550887"/>
    <w:rsid w:val="005514B4"/>
    <w:rsid w:val="005544C1"/>
    <w:rsid w:val="00554AD5"/>
    <w:rsid w:val="005555A0"/>
    <w:rsid w:val="00560D58"/>
    <w:rsid w:val="00561444"/>
    <w:rsid w:val="005649EC"/>
    <w:rsid w:val="0056773B"/>
    <w:rsid w:val="0057681C"/>
    <w:rsid w:val="00580CFE"/>
    <w:rsid w:val="005829CA"/>
    <w:rsid w:val="00584A26"/>
    <w:rsid w:val="00586933"/>
    <w:rsid w:val="005943D9"/>
    <w:rsid w:val="0059544E"/>
    <w:rsid w:val="005971F2"/>
    <w:rsid w:val="00597417"/>
    <w:rsid w:val="005A16CC"/>
    <w:rsid w:val="005A21EA"/>
    <w:rsid w:val="005A6B66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2E85"/>
    <w:rsid w:val="005D62CC"/>
    <w:rsid w:val="005E4409"/>
    <w:rsid w:val="005E72C3"/>
    <w:rsid w:val="005E7B3D"/>
    <w:rsid w:val="005F1B5A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4233F"/>
    <w:rsid w:val="0064352D"/>
    <w:rsid w:val="006442BA"/>
    <w:rsid w:val="006525C7"/>
    <w:rsid w:val="006540AB"/>
    <w:rsid w:val="006551B7"/>
    <w:rsid w:val="00656056"/>
    <w:rsid w:val="00656D4D"/>
    <w:rsid w:val="006610FF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519F"/>
    <w:rsid w:val="00696F62"/>
    <w:rsid w:val="006A1090"/>
    <w:rsid w:val="006A1790"/>
    <w:rsid w:val="006A52C1"/>
    <w:rsid w:val="006A68D0"/>
    <w:rsid w:val="006B1553"/>
    <w:rsid w:val="006B2AE1"/>
    <w:rsid w:val="006B42E0"/>
    <w:rsid w:val="006B5E34"/>
    <w:rsid w:val="006B7BD8"/>
    <w:rsid w:val="006C4C10"/>
    <w:rsid w:val="006C6384"/>
    <w:rsid w:val="006C733F"/>
    <w:rsid w:val="006C7AA4"/>
    <w:rsid w:val="006D0A91"/>
    <w:rsid w:val="006E43ED"/>
    <w:rsid w:val="006E4E89"/>
    <w:rsid w:val="006E6338"/>
    <w:rsid w:val="006E68F0"/>
    <w:rsid w:val="006F12F4"/>
    <w:rsid w:val="006F5F7B"/>
    <w:rsid w:val="00703D91"/>
    <w:rsid w:val="007046DD"/>
    <w:rsid w:val="007053D4"/>
    <w:rsid w:val="00706112"/>
    <w:rsid w:val="00712149"/>
    <w:rsid w:val="0071216D"/>
    <w:rsid w:val="007151FF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50B97"/>
    <w:rsid w:val="00750F19"/>
    <w:rsid w:val="007518A2"/>
    <w:rsid w:val="00751EFE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7A2"/>
    <w:rsid w:val="00776D2E"/>
    <w:rsid w:val="00777AB5"/>
    <w:rsid w:val="00777CBC"/>
    <w:rsid w:val="00793116"/>
    <w:rsid w:val="00795673"/>
    <w:rsid w:val="007957A4"/>
    <w:rsid w:val="007966CC"/>
    <w:rsid w:val="00797410"/>
    <w:rsid w:val="007A1034"/>
    <w:rsid w:val="007A1952"/>
    <w:rsid w:val="007A4FE0"/>
    <w:rsid w:val="007A57D6"/>
    <w:rsid w:val="007A75AE"/>
    <w:rsid w:val="007B0458"/>
    <w:rsid w:val="007B14D7"/>
    <w:rsid w:val="007B2538"/>
    <w:rsid w:val="007B51FF"/>
    <w:rsid w:val="007B5537"/>
    <w:rsid w:val="007B598B"/>
    <w:rsid w:val="007B61FF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E83"/>
    <w:rsid w:val="007D4188"/>
    <w:rsid w:val="007D43AF"/>
    <w:rsid w:val="007D6D34"/>
    <w:rsid w:val="007D7823"/>
    <w:rsid w:val="007E2DF1"/>
    <w:rsid w:val="007E4B65"/>
    <w:rsid w:val="007E5028"/>
    <w:rsid w:val="007F5D66"/>
    <w:rsid w:val="007F69AD"/>
    <w:rsid w:val="007F7EE3"/>
    <w:rsid w:val="00800B23"/>
    <w:rsid w:val="00801416"/>
    <w:rsid w:val="00804B48"/>
    <w:rsid w:val="0081699D"/>
    <w:rsid w:val="00817784"/>
    <w:rsid w:val="00820747"/>
    <w:rsid w:val="00824655"/>
    <w:rsid w:val="008275A3"/>
    <w:rsid w:val="008316E4"/>
    <w:rsid w:val="0083660D"/>
    <w:rsid w:val="00843B9F"/>
    <w:rsid w:val="00843D34"/>
    <w:rsid w:val="00844BEC"/>
    <w:rsid w:val="00844FEC"/>
    <w:rsid w:val="00850DE7"/>
    <w:rsid w:val="00853CDE"/>
    <w:rsid w:val="00854366"/>
    <w:rsid w:val="00857B79"/>
    <w:rsid w:val="0086048B"/>
    <w:rsid w:val="00862904"/>
    <w:rsid w:val="00870029"/>
    <w:rsid w:val="0087026E"/>
    <w:rsid w:val="00871EB9"/>
    <w:rsid w:val="00876762"/>
    <w:rsid w:val="008806C0"/>
    <w:rsid w:val="008811C5"/>
    <w:rsid w:val="00883342"/>
    <w:rsid w:val="00884914"/>
    <w:rsid w:val="00885941"/>
    <w:rsid w:val="00892A39"/>
    <w:rsid w:val="00895A04"/>
    <w:rsid w:val="0089664E"/>
    <w:rsid w:val="008A534B"/>
    <w:rsid w:val="008A53A5"/>
    <w:rsid w:val="008A6CEE"/>
    <w:rsid w:val="008B0BE3"/>
    <w:rsid w:val="008B563F"/>
    <w:rsid w:val="008B741A"/>
    <w:rsid w:val="008C3AD7"/>
    <w:rsid w:val="008C5C5D"/>
    <w:rsid w:val="008C736E"/>
    <w:rsid w:val="008D0E0A"/>
    <w:rsid w:val="008D2F5D"/>
    <w:rsid w:val="008D42F0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413D"/>
    <w:rsid w:val="00910983"/>
    <w:rsid w:val="00910C6F"/>
    <w:rsid w:val="00911A22"/>
    <w:rsid w:val="00912A8A"/>
    <w:rsid w:val="009147C1"/>
    <w:rsid w:val="00917920"/>
    <w:rsid w:val="00923741"/>
    <w:rsid w:val="0092599C"/>
    <w:rsid w:val="00927101"/>
    <w:rsid w:val="00930C2D"/>
    <w:rsid w:val="00931D0C"/>
    <w:rsid w:val="00932FF9"/>
    <w:rsid w:val="00933A40"/>
    <w:rsid w:val="0093458F"/>
    <w:rsid w:val="009362BB"/>
    <w:rsid w:val="009376AD"/>
    <w:rsid w:val="009411C2"/>
    <w:rsid w:val="00943B04"/>
    <w:rsid w:val="00953B6B"/>
    <w:rsid w:val="009546F8"/>
    <w:rsid w:val="009602A9"/>
    <w:rsid w:val="00970512"/>
    <w:rsid w:val="0097208D"/>
    <w:rsid w:val="009735AB"/>
    <w:rsid w:val="00974CE6"/>
    <w:rsid w:val="009767E9"/>
    <w:rsid w:val="00976E9D"/>
    <w:rsid w:val="00981D57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149E"/>
    <w:rsid w:val="009B1D0E"/>
    <w:rsid w:val="009B238E"/>
    <w:rsid w:val="009B53A4"/>
    <w:rsid w:val="009B78B1"/>
    <w:rsid w:val="009C7767"/>
    <w:rsid w:val="009D3CF1"/>
    <w:rsid w:val="009D4B9A"/>
    <w:rsid w:val="009D5A06"/>
    <w:rsid w:val="009E37E6"/>
    <w:rsid w:val="009E4730"/>
    <w:rsid w:val="009E6FBA"/>
    <w:rsid w:val="009E7BF2"/>
    <w:rsid w:val="009F080D"/>
    <w:rsid w:val="009F0B9A"/>
    <w:rsid w:val="009F5BCC"/>
    <w:rsid w:val="009F68BB"/>
    <w:rsid w:val="00A02F52"/>
    <w:rsid w:val="00A06A4E"/>
    <w:rsid w:val="00A07499"/>
    <w:rsid w:val="00A10158"/>
    <w:rsid w:val="00A13FEC"/>
    <w:rsid w:val="00A176FE"/>
    <w:rsid w:val="00A17959"/>
    <w:rsid w:val="00A21566"/>
    <w:rsid w:val="00A2419E"/>
    <w:rsid w:val="00A260C4"/>
    <w:rsid w:val="00A30F61"/>
    <w:rsid w:val="00A30FA6"/>
    <w:rsid w:val="00A31099"/>
    <w:rsid w:val="00A32599"/>
    <w:rsid w:val="00A32D16"/>
    <w:rsid w:val="00A337C7"/>
    <w:rsid w:val="00A36DCB"/>
    <w:rsid w:val="00A3729F"/>
    <w:rsid w:val="00A42317"/>
    <w:rsid w:val="00A44494"/>
    <w:rsid w:val="00A4633A"/>
    <w:rsid w:val="00A50AA1"/>
    <w:rsid w:val="00A531C3"/>
    <w:rsid w:val="00A55846"/>
    <w:rsid w:val="00A558DA"/>
    <w:rsid w:val="00A55C05"/>
    <w:rsid w:val="00A56277"/>
    <w:rsid w:val="00A71411"/>
    <w:rsid w:val="00A71CFA"/>
    <w:rsid w:val="00A72CC8"/>
    <w:rsid w:val="00A74391"/>
    <w:rsid w:val="00A77453"/>
    <w:rsid w:val="00A81AE6"/>
    <w:rsid w:val="00A83226"/>
    <w:rsid w:val="00A83BA3"/>
    <w:rsid w:val="00A85F8C"/>
    <w:rsid w:val="00A867E9"/>
    <w:rsid w:val="00A90FFA"/>
    <w:rsid w:val="00A926F3"/>
    <w:rsid w:val="00A93EBE"/>
    <w:rsid w:val="00A95A6F"/>
    <w:rsid w:val="00AA2C1F"/>
    <w:rsid w:val="00AB0D10"/>
    <w:rsid w:val="00AB114F"/>
    <w:rsid w:val="00AB133C"/>
    <w:rsid w:val="00AB67C4"/>
    <w:rsid w:val="00AC2786"/>
    <w:rsid w:val="00AC48B0"/>
    <w:rsid w:val="00AC4C76"/>
    <w:rsid w:val="00AC7E80"/>
    <w:rsid w:val="00AD2E30"/>
    <w:rsid w:val="00AD66DC"/>
    <w:rsid w:val="00AD76BF"/>
    <w:rsid w:val="00AE2484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226A7"/>
    <w:rsid w:val="00B23690"/>
    <w:rsid w:val="00B30A75"/>
    <w:rsid w:val="00B3331A"/>
    <w:rsid w:val="00B34464"/>
    <w:rsid w:val="00B35C07"/>
    <w:rsid w:val="00B50778"/>
    <w:rsid w:val="00B54918"/>
    <w:rsid w:val="00B560D5"/>
    <w:rsid w:val="00B60257"/>
    <w:rsid w:val="00B63C8A"/>
    <w:rsid w:val="00B64C19"/>
    <w:rsid w:val="00B65569"/>
    <w:rsid w:val="00B673A7"/>
    <w:rsid w:val="00B80871"/>
    <w:rsid w:val="00B82B66"/>
    <w:rsid w:val="00B84C00"/>
    <w:rsid w:val="00B87F62"/>
    <w:rsid w:val="00B9146F"/>
    <w:rsid w:val="00B91D68"/>
    <w:rsid w:val="00B91F14"/>
    <w:rsid w:val="00B96582"/>
    <w:rsid w:val="00BA24F6"/>
    <w:rsid w:val="00BB0BF1"/>
    <w:rsid w:val="00BB15CB"/>
    <w:rsid w:val="00BB1BC1"/>
    <w:rsid w:val="00BB2E89"/>
    <w:rsid w:val="00BB4530"/>
    <w:rsid w:val="00BB57FF"/>
    <w:rsid w:val="00BB7B41"/>
    <w:rsid w:val="00BC3FE4"/>
    <w:rsid w:val="00BC6042"/>
    <w:rsid w:val="00BC6EA3"/>
    <w:rsid w:val="00BD1F2F"/>
    <w:rsid w:val="00BD400E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77F4"/>
    <w:rsid w:val="00C32115"/>
    <w:rsid w:val="00C356FD"/>
    <w:rsid w:val="00C36867"/>
    <w:rsid w:val="00C374B3"/>
    <w:rsid w:val="00C40635"/>
    <w:rsid w:val="00C40768"/>
    <w:rsid w:val="00C45E73"/>
    <w:rsid w:val="00C4628D"/>
    <w:rsid w:val="00C51F88"/>
    <w:rsid w:val="00C5240C"/>
    <w:rsid w:val="00C536C9"/>
    <w:rsid w:val="00C54703"/>
    <w:rsid w:val="00C61453"/>
    <w:rsid w:val="00C65314"/>
    <w:rsid w:val="00C669A1"/>
    <w:rsid w:val="00C7178B"/>
    <w:rsid w:val="00C72C9F"/>
    <w:rsid w:val="00C74D32"/>
    <w:rsid w:val="00C779E3"/>
    <w:rsid w:val="00C80E9E"/>
    <w:rsid w:val="00C8141C"/>
    <w:rsid w:val="00C82424"/>
    <w:rsid w:val="00C82556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5213"/>
    <w:rsid w:val="00CB5F83"/>
    <w:rsid w:val="00CB779A"/>
    <w:rsid w:val="00CC3A86"/>
    <w:rsid w:val="00CC6998"/>
    <w:rsid w:val="00CC6BDD"/>
    <w:rsid w:val="00CC74C4"/>
    <w:rsid w:val="00CC7DD8"/>
    <w:rsid w:val="00CC7F99"/>
    <w:rsid w:val="00CD38A1"/>
    <w:rsid w:val="00CD5255"/>
    <w:rsid w:val="00CD641C"/>
    <w:rsid w:val="00CD6D2D"/>
    <w:rsid w:val="00CD78FE"/>
    <w:rsid w:val="00CE2D0B"/>
    <w:rsid w:val="00CE5906"/>
    <w:rsid w:val="00CF07EF"/>
    <w:rsid w:val="00CF3F3D"/>
    <w:rsid w:val="00CF4A46"/>
    <w:rsid w:val="00CF4C06"/>
    <w:rsid w:val="00D01EC7"/>
    <w:rsid w:val="00D0377D"/>
    <w:rsid w:val="00D0643A"/>
    <w:rsid w:val="00D066F1"/>
    <w:rsid w:val="00D124F3"/>
    <w:rsid w:val="00D13DEE"/>
    <w:rsid w:val="00D1588A"/>
    <w:rsid w:val="00D160C3"/>
    <w:rsid w:val="00D23AF0"/>
    <w:rsid w:val="00D244AD"/>
    <w:rsid w:val="00D44811"/>
    <w:rsid w:val="00D4777E"/>
    <w:rsid w:val="00D52A56"/>
    <w:rsid w:val="00D66089"/>
    <w:rsid w:val="00D66FCA"/>
    <w:rsid w:val="00D670A0"/>
    <w:rsid w:val="00D67FDB"/>
    <w:rsid w:val="00D71B96"/>
    <w:rsid w:val="00D7245A"/>
    <w:rsid w:val="00D727F9"/>
    <w:rsid w:val="00D7701D"/>
    <w:rsid w:val="00D778AC"/>
    <w:rsid w:val="00D84B00"/>
    <w:rsid w:val="00D85222"/>
    <w:rsid w:val="00D86A5B"/>
    <w:rsid w:val="00D873CD"/>
    <w:rsid w:val="00D87676"/>
    <w:rsid w:val="00D95E10"/>
    <w:rsid w:val="00D97071"/>
    <w:rsid w:val="00DA1EF4"/>
    <w:rsid w:val="00DA31F4"/>
    <w:rsid w:val="00DA5463"/>
    <w:rsid w:val="00DA661A"/>
    <w:rsid w:val="00DB1A48"/>
    <w:rsid w:val="00DB2B63"/>
    <w:rsid w:val="00DB67A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F1981"/>
    <w:rsid w:val="00DF2729"/>
    <w:rsid w:val="00DF524E"/>
    <w:rsid w:val="00DF5685"/>
    <w:rsid w:val="00DF61EC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668"/>
    <w:rsid w:val="00E21E24"/>
    <w:rsid w:val="00E22CD6"/>
    <w:rsid w:val="00E23706"/>
    <w:rsid w:val="00E24FCC"/>
    <w:rsid w:val="00E2607A"/>
    <w:rsid w:val="00E31368"/>
    <w:rsid w:val="00E3347E"/>
    <w:rsid w:val="00E349F9"/>
    <w:rsid w:val="00E34D0D"/>
    <w:rsid w:val="00E37A57"/>
    <w:rsid w:val="00E43741"/>
    <w:rsid w:val="00E465CB"/>
    <w:rsid w:val="00E469C4"/>
    <w:rsid w:val="00E523B8"/>
    <w:rsid w:val="00E566BD"/>
    <w:rsid w:val="00E609A7"/>
    <w:rsid w:val="00E67393"/>
    <w:rsid w:val="00E67E77"/>
    <w:rsid w:val="00E71CB7"/>
    <w:rsid w:val="00E72319"/>
    <w:rsid w:val="00E73181"/>
    <w:rsid w:val="00E73335"/>
    <w:rsid w:val="00E77AB4"/>
    <w:rsid w:val="00E85A8A"/>
    <w:rsid w:val="00E90F76"/>
    <w:rsid w:val="00E91526"/>
    <w:rsid w:val="00E9233E"/>
    <w:rsid w:val="00E937A9"/>
    <w:rsid w:val="00E9444C"/>
    <w:rsid w:val="00E9536C"/>
    <w:rsid w:val="00E956BE"/>
    <w:rsid w:val="00E95ECB"/>
    <w:rsid w:val="00EA07EC"/>
    <w:rsid w:val="00EA3F41"/>
    <w:rsid w:val="00EA44F4"/>
    <w:rsid w:val="00EA577B"/>
    <w:rsid w:val="00EB0186"/>
    <w:rsid w:val="00EB1CAE"/>
    <w:rsid w:val="00EB5A69"/>
    <w:rsid w:val="00EC1511"/>
    <w:rsid w:val="00EC240D"/>
    <w:rsid w:val="00EC4047"/>
    <w:rsid w:val="00EC7F3A"/>
    <w:rsid w:val="00ED335E"/>
    <w:rsid w:val="00ED4A6E"/>
    <w:rsid w:val="00ED740D"/>
    <w:rsid w:val="00EE1F4F"/>
    <w:rsid w:val="00EE21B7"/>
    <w:rsid w:val="00EE275F"/>
    <w:rsid w:val="00EE2EA6"/>
    <w:rsid w:val="00EE3982"/>
    <w:rsid w:val="00EE3AD5"/>
    <w:rsid w:val="00EE6616"/>
    <w:rsid w:val="00EE6D76"/>
    <w:rsid w:val="00EF26B9"/>
    <w:rsid w:val="00EF2907"/>
    <w:rsid w:val="00EF3281"/>
    <w:rsid w:val="00EF33C8"/>
    <w:rsid w:val="00EF3A3E"/>
    <w:rsid w:val="00EF508F"/>
    <w:rsid w:val="00EF7BCA"/>
    <w:rsid w:val="00F023F9"/>
    <w:rsid w:val="00F03E02"/>
    <w:rsid w:val="00F05B28"/>
    <w:rsid w:val="00F07913"/>
    <w:rsid w:val="00F1389B"/>
    <w:rsid w:val="00F17131"/>
    <w:rsid w:val="00F175A9"/>
    <w:rsid w:val="00F1786E"/>
    <w:rsid w:val="00F2176F"/>
    <w:rsid w:val="00F30069"/>
    <w:rsid w:val="00F33DEA"/>
    <w:rsid w:val="00F34BEF"/>
    <w:rsid w:val="00F4668E"/>
    <w:rsid w:val="00F47B44"/>
    <w:rsid w:val="00F515E8"/>
    <w:rsid w:val="00F52247"/>
    <w:rsid w:val="00F56040"/>
    <w:rsid w:val="00F56050"/>
    <w:rsid w:val="00F6104B"/>
    <w:rsid w:val="00F61D6C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7506"/>
    <w:rsid w:val="00FB0612"/>
    <w:rsid w:val="00FB149F"/>
    <w:rsid w:val="00FB37E2"/>
    <w:rsid w:val="00FB4330"/>
    <w:rsid w:val="00FB51FC"/>
    <w:rsid w:val="00FB614B"/>
    <w:rsid w:val="00FB7B17"/>
    <w:rsid w:val="00FC2C5D"/>
    <w:rsid w:val="00FC3629"/>
    <w:rsid w:val="00FC4382"/>
    <w:rsid w:val="00FC48F4"/>
    <w:rsid w:val="00FD1449"/>
    <w:rsid w:val="00FD3623"/>
    <w:rsid w:val="00FE0407"/>
    <w:rsid w:val="00FE0D0F"/>
    <w:rsid w:val="00FE4F6B"/>
    <w:rsid w:val="00FE77A4"/>
    <w:rsid w:val="00FE7D0D"/>
    <w:rsid w:val="00FF055D"/>
    <w:rsid w:val="00FF34E0"/>
    <w:rsid w:val="00FF5CDD"/>
    <w:rsid w:val="00FF6ACD"/>
    <w:rsid w:val="00FF7CC4"/>
    <w:rsid w:val="0BA3A169"/>
    <w:rsid w:val="493962BA"/>
    <w:rsid w:val="633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756DCF"/>
    <w:rPr>
      <w:sz w:val="22"/>
    </w:rPr>
  </w:style>
  <w:style w:type="paragraph" w:styleId="Otsikko1">
    <w:name w:val="heading 1"/>
    <w:basedOn w:val="Normaali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Otsikko2">
    <w:name w:val="heading 2"/>
    <w:basedOn w:val="Normaali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Otsikko3">
    <w:name w:val="heading 3"/>
    <w:basedOn w:val="Normaali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Otsikko4">
    <w:name w:val="heading 4"/>
    <w:basedOn w:val="Normaali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Otsikko5">
    <w:name w:val="heading 5"/>
    <w:basedOn w:val="Normaali"/>
    <w:next w:val="Normaali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tsikko6">
    <w:name w:val="heading 6"/>
    <w:basedOn w:val="Normaali"/>
    <w:next w:val="Normaali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Otsikko7">
    <w:name w:val="heading 7"/>
    <w:basedOn w:val="Normaali"/>
    <w:next w:val="Normaali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qFormat/>
    <w:rsid w:val="00F47B44"/>
    <w:pPr>
      <w:spacing w:after="480"/>
    </w:pPr>
  </w:style>
  <w:style w:type="character" w:styleId="Sivunumero">
    <w:name w:val="page number"/>
    <w:basedOn w:val="Kappaleenoletusfontti"/>
    <w:qFormat/>
    <w:rsid w:val="00F47B44"/>
    <w:rPr>
      <w:lang w:val="fi-FI"/>
    </w:rPr>
  </w:style>
  <w:style w:type="paragraph" w:customStyle="1" w:styleId="Lomake">
    <w:name w:val="Lomake"/>
    <w:basedOn w:val="Normaali"/>
    <w:semiHidden/>
    <w:rsid w:val="00B82B66"/>
  </w:style>
  <w:style w:type="paragraph" w:customStyle="1" w:styleId="Perusteksti">
    <w:name w:val="Perusteksti"/>
    <w:basedOn w:val="Normaali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Eiluetteloa"/>
    <w:rsid w:val="007B598B"/>
    <w:pPr>
      <w:numPr>
        <w:numId w:val="5"/>
      </w:numPr>
    </w:pPr>
  </w:style>
  <w:style w:type="character" w:customStyle="1" w:styleId="PerustekstiChar">
    <w:name w:val="Perusteksti Char"/>
    <w:basedOn w:val="Kappaleenoletusfontti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Sisluet2">
    <w:name w:val="toc 2"/>
    <w:basedOn w:val="Normaali"/>
    <w:next w:val="Normaali"/>
    <w:autoRedefine/>
    <w:uiPriority w:val="39"/>
    <w:qFormat/>
    <w:rsid w:val="003B764F"/>
    <w:pPr>
      <w:spacing w:before="120"/>
      <w:ind w:left="680"/>
    </w:pPr>
  </w:style>
  <w:style w:type="paragraph" w:styleId="Sisluet1">
    <w:name w:val="toc 1"/>
    <w:basedOn w:val="Perusteksti"/>
    <w:next w:val="Normaali"/>
    <w:autoRedefine/>
    <w:uiPriority w:val="39"/>
    <w:qFormat/>
    <w:rsid w:val="004003BC"/>
    <w:pPr>
      <w:tabs>
        <w:tab w:val="left" w:pos="680"/>
        <w:tab w:val="right" w:leader="dot" w:pos="8607"/>
      </w:tabs>
      <w:spacing w:before="360" w:after="0" w:line="240" w:lineRule="auto"/>
      <w:jc w:val="left"/>
    </w:pPr>
    <w:rPr>
      <w:bCs/>
    </w:rPr>
  </w:style>
  <w:style w:type="paragraph" w:styleId="Sisluet3">
    <w:name w:val="toc 3"/>
    <w:basedOn w:val="Normaali"/>
    <w:next w:val="Normaali"/>
    <w:autoRedefine/>
    <w:uiPriority w:val="39"/>
    <w:qFormat/>
    <w:rsid w:val="003B764F"/>
    <w:pPr>
      <w:spacing w:before="120"/>
      <w:ind w:left="1361"/>
    </w:pPr>
    <w:rPr>
      <w:iCs/>
    </w:rPr>
  </w:style>
  <w:style w:type="character" w:styleId="Hyperlinkki">
    <w:name w:val="Hyperlink"/>
    <w:basedOn w:val="Kappaleenoletusfontti"/>
    <w:uiPriority w:val="99"/>
    <w:qFormat/>
    <w:rsid w:val="00C97E7C"/>
    <w:rPr>
      <w:rFonts w:ascii="Arial" w:hAnsi="Arial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Otsikko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Sisluet4">
    <w:name w:val="toc 4"/>
    <w:basedOn w:val="Normaali"/>
    <w:next w:val="Normaali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Sisluet5">
    <w:name w:val="toc 5"/>
    <w:basedOn w:val="Normaali"/>
    <w:next w:val="Normaali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Sisluet6">
    <w:name w:val="toc 6"/>
    <w:basedOn w:val="Normaali"/>
    <w:next w:val="Normaali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Sisluet7">
    <w:name w:val="toc 7"/>
    <w:basedOn w:val="Normaali"/>
    <w:next w:val="Normaali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Sisluet8">
    <w:name w:val="toc 8"/>
    <w:basedOn w:val="Normaali"/>
    <w:next w:val="Normaali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Sisluet9">
    <w:name w:val="toc 9"/>
    <w:basedOn w:val="Normaali"/>
    <w:next w:val="Normaali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Alatunniste">
    <w:name w:val="footer"/>
    <w:basedOn w:val="Normaali"/>
    <w:qFormat/>
    <w:rsid w:val="00F47B44"/>
    <w:pPr>
      <w:tabs>
        <w:tab w:val="center" w:pos="4986"/>
        <w:tab w:val="right" w:pos="9972"/>
      </w:tabs>
    </w:pPr>
  </w:style>
  <w:style w:type="paragraph" w:styleId="Asiakirjanrakenneruutu">
    <w:name w:val="Document Map"/>
    <w:basedOn w:val="Normaali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qFormat/>
    <w:rsid w:val="00F1786E"/>
  </w:style>
  <w:style w:type="character" w:styleId="Kommentinviite">
    <w:name w:val="annotation reference"/>
    <w:basedOn w:val="Kappaleenoletusfontti"/>
    <w:semiHidden/>
    <w:unhideWhenUsed/>
    <w:rsid w:val="000A7E08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0A7E08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0A7E08"/>
    <w:rPr>
      <w:rFonts w:ascii="Arial" w:hAnsi="Arial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0A7E0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0A7E08"/>
    <w:rPr>
      <w:rFonts w:ascii="Arial" w:hAnsi="Arial"/>
      <w:b/>
      <w:bCs/>
      <w:lang w:eastAsia="en-US"/>
    </w:rPr>
  </w:style>
  <w:style w:type="paragraph" w:styleId="Seliteteksti">
    <w:name w:val="Balloon Text"/>
    <w:basedOn w:val="Normaali"/>
    <w:link w:val="Seliteteksti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Muutos">
    <w:name w:val="Revision"/>
    <w:hidden/>
    <w:uiPriority w:val="99"/>
    <w:semiHidden/>
    <w:rsid w:val="00214EFF"/>
    <w:rPr>
      <w:lang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rsid w:val="00F47B44"/>
  </w:style>
  <w:style w:type="paragraph" w:styleId="Sisllysluettelonotsikko">
    <w:name w:val="TOC Heading"/>
    <w:basedOn w:val="Otsikko1"/>
    <w:next w:val="Normaali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qFormat/>
    <w:rsid w:val="00C7178B"/>
    <w:rPr>
      <w:b/>
    </w:rPr>
  </w:style>
  <w:style w:type="paragraph" w:styleId="Otsikko">
    <w:name w:val="Title"/>
    <w:basedOn w:val="Otsikko1"/>
    <w:next w:val="Normaali"/>
    <w:link w:val="Otsikko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customStyle="1" w:styleId="OtsikkoChar">
    <w:name w:val="Otsikko Char"/>
    <w:basedOn w:val="Kappaleenoletusfontti"/>
    <w:link w:val="Otsikko"/>
    <w:rsid w:val="00B1711A"/>
    <w:rPr>
      <w:rFonts w:eastAsiaTheme="majorEastAsia" w:cstheme="majorHAnsi"/>
      <w:bCs/>
      <w:kern w:val="32"/>
      <w:szCs w:val="56"/>
      <w:lang w:val="en-US"/>
    </w:rPr>
  </w:style>
  <w:style w:type="numbering" w:customStyle="1" w:styleId="TyyliAutomaattinennumerointiVasen063cmRiippuva063cm">
    <w:name w:val="Tyyli Automaattinen numerointi Vasen:  063 cm Riippuva:  063 cm"/>
    <w:basedOn w:val="Eiluetteloa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ali"/>
    <w:qFormat/>
    <w:rsid w:val="005E7B3D"/>
    <w:pPr>
      <w:spacing w:after="240" w:line="360" w:lineRule="auto"/>
      <w:ind w:left="-1134" w:right="2608"/>
    </w:pPr>
    <w:rPr>
      <w:b/>
      <w:sz w:val="36"/>
    </w:rPr>
  </w:style>
  <w:style w:type="paragraph" w:customStyle="1" w:styleId="TekijTekijt">
    <w:name w:val="Tekijä / Tekijät"/>
    <w:basedOn w:val="Normaali"/>
    <w:qFormat/>
    <w:rsid w:val="005D62CC"/>
    <w:pPr>
      <w:spacing w:line="360" w:lineRule="auto"/>
      <w:ind w:left="-1134" w:right="2778"/>
    </w:pPr>
    <w:rPr>
      <w:b/>
      <w:color w:val="83B81A"/>
    </w:rPr>
  </w:style>
  <w:style w:type="paragraph" w:styleId="Kuvaotsikko">
    <w:name w:val="caption"/>
    <w:basedOn w:val="Normaali"/>
    <w:next w:val="Normaali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customStyle="1" w:styleId="Yltunniste0">
    <w:name w:val="Yl?tunniste"/>
    <w:basedOn w:val="Normaali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9ee616f9-20de-43f1-9910-a37a414e86bf" xsi:nil="true"/>
    <Teachers xmlns="9ee616f9-20de-43f1-9910-a37a414e86bf">
      <UserInfo>
        <DisplayName/>
        <AccountId xsi:nil="true"/>
        <AccountType/>
      </UserInfo>
    </Teachers>
    <LMS_Mappings xmlns="9ee616f9-20de-43f1-9910-a37a414e86bf" xsi:nil="true"/>
    <Self_Registration_Enabled0 xmlns="9ee616f9-20de-43f1-9910-a37a414e86bf" xsi:nil="true"/>
    <Math_Settings xmlns="9ee616f9-20de-43f1-9910-a37a414e86bf" xsi:nil="true"/>
    <AppVersion xmlns="9ee616f9-20de-43f1-9910-a37a414e86bf" xsi:nil="true"/>
    <Invited_Teachers xmlns="9ee616f9-20de-43f1-9910-a37a414e86bf" xsi:nil="true"/>
    <Invited_Students xmlns="9ee616f9-20de-43f1-9910-a37a414e86bf" xsi:nil="true"/>
    <Templates xmlns="9ee616f9-20de-43f1-9910-a37a414e86bf" xsi:nil="true"/>
    <Students xmlns="9ee616f9-20de-43f1-9910-a37a414e86bf">
      <UserInfo>
        <DisplayName/>
        <AccountId xsi:nil="true"/>
        <AccountType/>
      </UserInfo>
    </Students>
    <Student_Groups xmlns="9ee616f9-20de-43f1-9910-a37a414e86bf">
      <UserInfo>
        <DisplayName/>
        <AccountId xsi:nil="true"/>
        <AccountType/>
      </UserInfo>
    </Student_Groups>
    <Distribution_Groups xmlns="9ee616f9-20de-43f1-9910-a37a414e86bf" xsi:nil="true"/>
    <TeamsChannelId xmlns="9ee616f9-20de-43f1-9910-a37a414e86bf" xsi:nil="true"/>
    <Owner xmlns="9ee616f9-20de-43f1-9910-a37a414e86bf">
      <UserInfo>
        <DisplayName/>
        <AccountId xsi:nil="true"/>
        <AccountType/>
      </UserInfo>
    </Owner>
    <CultureName xmlns="9ee616f9-20de-43f1-9910-a37a414e86bf" xsi:nil="true"/>
    <IsNotebookLocked xmlns="9ee616f9-20de-43f1-9910-a37a414e86bf" xsi:nil="true"/>
    <DefaultSectionNames xmlns="9ee616f9-20de-43f1-9910-a37a414e86bf" xsi:nil="true"/>
    <Is_Collaboration_Space_Locked xmlns="9ee616f9-20de-43f1-9910-a37a414e86bf" xsi:nil="true"/>
    <Has_Teacher_Only_SectionGroup xmlns="9ee616f9-20de-43f1-9910-a37a414e86bf" xsi:nil="true"/>
    <NotebookType xmlns="9ee616f9-20de-43f1-9910-a37a414e86bf" xsi:nil="true"/>
    <FolderType xmlns="9ee616f9-20de-43f1-9910-a37a414e86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24293C21A2FCA48B149FC541F709B64" ma:contentTypeVersion="30" ma:contentTypeDescription="Luo uusi asiakirja." ma:contentTypeScope="" ma:versionID="05882290193a800e2cb2f277cc1f2743">
  <xsd:schema xmlns:xsd="http://www.w3.org/2001/XMLSchema" xmlns:xs="http://www.w3.org/2001/XMLSchema" xmlns:p="http://schemas.microsoft.com/office/2006/metadata/properties" xmlns:ns3="5bb4175a-cb57-43fb-86c5-f972158fdafb" xmlns:ns4="9ee616f9-20de-43f1-9910-a37a414e86bf" targetNamespace="http://schemas.microsoft.com/office/2006/metadata/properties" ma:root="true" ma:fieldsID="1183c75c31b6cdba324af0818343188c" ns3:_="" ns4:_="">
    <xsd:import namespace="5bb4175a-cb57-43fb-86c5-f972158fdafb"/>
    <xsd:import namespace="9ee616f9-20de-43f1-9910-a37a414e86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3:LastSharedByUser" minOccurs="0"/>
                <xsd:element ref="ns3:LastSharedByTime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TeamsChannelId" minOccurs="0"/>
                <xsd:element ref="ns4:IsNotebookLocked" minOccurs="0"/>
                <xsd:element ref="ns4:MediaServiceAutoTags" minOccurs="0"/>
                <xsd:element ref="ns4:MediaServiceOCR" minOccurs="0"/>
                <xsd:element ref="ns4:Math_Settings" minOccurs="0"/>
                <xsd:element ref="ns4:Distribution_Groups" minOccurs="0"/>
                <xsd:element ref="ns4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175a-cb57-43fb-86c5-f972158fda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616f9-20de-43f1-9910-a37a414e86bf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8" nillable="true" ma:displayName="Self Registration Enabled" ma:internalName="Self_Registration_Enabled0">
      <xsd:simpleType>
        <xsd:restriction base="dms:Boolean"/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5FD12-5CCD-4C3B-8784-FADECD428BF2}">
  <ds:schemaRefs>
    <ds:schemaRef ds:uri="http://schemas.microsoft.com/office/2006/metadata/properties"/>
    <ds:schemaRef ds:uri="http://schemas.microsoft.com/office/infopath/2007/PartnerControls"/>
    <ds:schemaRef ds:uri="9ee616f9-20de-43f1-9910-a37a414e86bf"/>
  </ds:schemaRefs>
</ds:datastoreItem>
</file>

<file path=customXml/itemProps2.xml><?xml version="1.0" encoding="utf-8"?>
<ds:datastoreItem xmlns:ds="http://schemas.openxmlformats.org/officeDocument/2006/customXml" ds:itemID="{644E8628-ED81-4FC3-800E-B6B277F56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2165E-6E75-4307-8A5A-D5BB77BB1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4175a-cb57-43fb-86c5-f972158fdafb"/>
    <ds:schemaRef ds:uri="9ee616f9-20de-43f1-9910-a37a414e8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B1055-C3C9-48F9-B8CF-A7D0A867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</Template>
  <TotalTime>12</TotalTime>
  <Pages>1</Pages>
  <Words>611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Kajaanin AMK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Pirnes Lasse</dc:creator>
  <cp:lastModifiedBy>Pirnes Lasse</cp:lastModifiedBy>
  <cp:revision>5</cp:revision>
  <cp:lastPrinted>2021-11-01T11:47:00Z</cp:lastPrinted>
  <dcterms:created xsi:type="dcterms:W3CDTF">2021-11-01T11:44:00Z</dcterms:created>
  <dcterms:modified xsi:type="dcterms:W3CDTF">2021-11-01T11:48:00Z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0x010100324293C21A2FCA48B149FC541F709B64</vt:lpwstr>
  </property>
</Properties>
</file>